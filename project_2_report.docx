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C4A719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0CC0DB1A" wp14:editId="5DA2295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99"/>
        <w:gridCol w:w="2398"/>
        <w:gridCol w:w="3597"/>
        <w:gridCol w:w="1199"/>
        <w:gridCol w:w="39"/>
        <w:gridCol w:w="1160"/>
      </w:tblGrid>
      <w:tr w:rsidR="00DF198B" w14:paraId="3FCF147D" w14:textId="77777777" w:rsidTr="00EB7C2B">
        <w:trPr>
          <w:trHeight w:val="1083"/>
        </w:trPr>
        <w:tc>
          <w:tcPr>
            <w:tcW w:w="10790" w:type="dxa"/>
            <w:gridSpan w:val="8"/>
          </w:tcPr>
          <w:p w14:paraId="2D4B60D8" w14:textId="77777777" w:rsidR="00DF198B" w:rsidRDefault="00DF198B"/>
        </w:tc>
      </w:tr>
      <w:tr w:rsidR="00DF198B" w14:paraId="52840860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651C6F8" w14:textId="77777777" w:rsidR="00DF198B" w:rsidRDefault="00DF198B"/>
        </w:tc>
        <w:tc>
          <w:tcPr>
            <w:tcW w:w="8393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A4ADD7B" w14:textId="6A8AFE78" w:rsidR="00DF198B" w:rsidRPr="00DF198B" w:rsidRDefault="003E6101" w:rsidP="00EB7C2B">
            <w:pPr>
              <w:pStyle w:val="Heading1"/>
              <w:rPr>
                <w:lang w:bidi="ar-EG"/>
              </w:rPr>
            </w:pPr>
            <w:r>
              <w:t xml:space="preserve">SPI </w:t>
            </w:r>
            <w:r>
              <w:rPr>
                <w:lang w:bidi="ar-EG"/>
              </w:rPr>
              <w:t>slave with single port RAM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51F72CD" w14:textId="77777777" w:rsidR="00DF198B" w:rsidRDefault="00DF198B"/>
        </w:tc>
      </w:tr>
      <w:tr w:rsidR="00DF198B" w14:paraId="75C0EE6A" w14:textId="77777777" w:rsidTr="00EB7C2B">
        <w:trPr>
          <w:trHeight w:val="1837"/>
        </w:trPr>
        <w:tc>
          <w:tcPr>
            <w:tcW w:w="1170" w:type="dxa"/>
          </w:tcPr>
          <w:p w14:paraId="2E4225EA" w14:textId="77777777" w:rsidR="00DF198B" w:rsidRDefault="00DF198B"/>
        </w:tc>
        <w:tc>
          <w:tcPr>
            <w:tcW w:w="8460" w:type="dxa"/>
            <w:gridSpan w:val="6"/>
          </w:tcPr>
          <w:p w14:paraId="3AB55015" w14:textId="77777777" w:rsidR="00DF198B" w:rsidRDefault="00DF198B"/>
        </w:tc>
        <w:tc>
          <w:tcPr>
            <w:tcW w:w="1160" w:type="dxa"/>
          </w:tcPr>
          <w:p w14:paraId="58CE19CF" w14:textId="77777777" w:rsidR="00DF198B" w:rsidRDefault="00DF198B"/>
        </w:tc>
      </w:tr>
      <w:tr w:rsidR="00DF198B" w14:paraId="5872E214" w14:textId="77777777" w:rsidTr="00EB7C2B">
        <w:trPr>
          <w:trHeight w:val="929"/>
        </w:trPr>
        <w:tc>
          <w:tcPr>
            <w:tcW w:w="2397" w:type="dxa"/>
            <w:gridSpan w:val="3"/>
          </w:tcPr>
          <w:p w14:paraId="05875F02" w14:textId="77777777" w:rsidR="00DF198B" w:rsidRDefault="00DF198B"/>
        </w:tc>
        <w:tc>
          <w:tcPr>
            <w:tcW w:w="5995" w:type="dxa"/>
            <w:gridSpan w:val="2"/>
            <w:shd w:val="clear" w:color="auto" w:fill="FFFFFF" w:themeFill="background1"/>
          </w:tcPr>
          <w:p w14:paraId="317E156D" w14:textId="77777777" w:rsidR="003E6101" w:rsidRDefault="003E6101" w:rsidP="003E6101">
            <w:pPr>
              <w:rPr>
                <w:rFonts w:ascii="Georgia" w:hAnsi="Georgia"/>
                <w:sz w:val="48"/>
                <w:szCs w:val="48"/>
              </w:rPr>
            </w:pPr>
            <w:r w:rsidRPr="003E6101">
              <w:rPr>
                <w:rFonts w:ascii="Georgia" w:hAnsi="Georgia"/>
                <w:sz w:val="48"/>
                <w:szCs w:val="48"/>
              </w:rPr>
              <w:t>T</w:t>
            </w:r>
            <w:r w:rsidRPr="003E6101">
              <w:rPr>
                <w:rFonts w:ascii="Georgia" w:hAnsi="Georgia"/>
                <w:sz w:val="48"/>
                <w:szCs w:val="48"/>
              </w:rPr>
              <w:t>eammat</w:t>
            </w:r>
            <w:r>
              <w:rPr>
                <w:rFonts w:ascii="Georgia" w:hAnsi="Georgia"/>
                <w:sz w:val="48"/>
                <w:szCs w:val="48"/>
              </w:rPr>
              <w:t>es:</w:t>
            </w:r>
            <w:r>
              <w:rPr>
                <w:rFonts w:ascii="Georgia" w:hAnsi="Georgia"/>
                <w:sz w:val="48"/>
                <w:szCs w:val="48"/>
              </w:rPr>
              <w:br/>
            </w:r>
          </w:p>
          <w:p w14:paraId="35548500" w14:textId="076760F2" w:rsidR="00DF198B" w:rsidRPr="00DF198B" w:rsidRDefault="005305BE" w:rsidP="003E6101">
            <w:pPr>
              <w:rPr>
                <w:rFonts w:ascii="Georgia" w:hAnsi="Georgia"/>
                <w:sz w:val="48"/>
                <w:szCs w:val="48"/>
              </w:rPr>
            </w:pPr>
            <w:r w:rsidRPr="005305BE">
              <w:rPr>
                <w:rFonts w:ascii="Georgia" w:hAnsi="Georgia"/>
                <w:sz w:val="48"/>
                <w:szCs w:val="48"/>
              </w:rPr>
              <w:t>Abdulrahman Mohammad Abdelrahman Ahmed Sayed</w:t>
            </w:r>
            <w:r w:rsidR="003E6101">
              <w:rPr>
                <w:rFonts w:ascii="Georgia" w:hAnsi="Georgia"/>
                <w:sz w:val="48"/>
                <w:szCs w:val="48"/>
              </w:rPr>
              <w:br/>
            </w:r>
            <w:r w:rsidR="003E6101">
              <w:rPr>
                <w:rFonts w:ascii="Georgia" w:hAnsi="Georgia"/>
                <w:sz w:val="48"/>
                <w:szCs w:val="48"/>
              </w:rPr>
              <w:br/>
            </w:r>
          </w:p>
        </w:tc>
        <w:tc>
          <w:tcPr>
            <w:tcW w:w="2398" w:type="dxa"/>
            <w:gridSpan w:val="3"/>
          </w:tcPr>
          <w:p w14:paraId="067F3076" w14:textId="77777777" w:rsidR="00DF198B" w:rsidRDefault="00DF198B"/>
        </w:tc>
      </w:tr>
      <w:tr w:rsidR="003E6101" w14:paraId="2FA41C08" w14:textId="77777777" w:rsidTr="00EB7C2B">
        <w:trPr>
          <w:gridAfter w:val="4"/>
          <w:wAfter w:w="5995" w:type="dxa"/>
          <w:trHeight w:val="1460"/>
        </w:trPr>
        <w:tc>
          <w:tcPr>
            <w:tcW w:w="2397" w:type="dxa"/>
            <w:gridSpan w:val="3"/>
          </w:tcPr>
          <w:p w14:paraId="4A57F07B" w14:textId="77777777" w:rsidR="003E6101" w:rsidRDefault="003E6101"/>
        </w:tc>
        <w:tc>
          <w:tcPr>
            <w:tcW w:w="2398" w:type="dxa"/>
          </w:tcPr>
          <w:p w14:paraId="11C795D2" w14:textId="4C879F72" w:rsidR="003E6101" w:rsidRDefault="003E6101"/>
          <w:p w14:paraId="09FD1B67" w14:textId="77777777" w:rsidR="003E6101" w:rsidRPr="003E6101" w:rsidRDefault="003E6101" w:rsidP="003E6101"/>
          <w:p w14:paraId="77E1E1E6" w14:textId="0CD21E76" w:rsidR="003E6101" w:rsidRPr="003E6101" w:rsidRDefault="003E6101" w:rsidP="003E6101">
            <w:r w:rsidRPr="003E6101">
              <w:t>Under Supervision of: Eng. Kareem Waseem</w:t>
            </w:r>
          </w:p>
        </w:tc>
      </w:tr>
    </w:tbl>
    <w:p w14:paraId="4C55A5A7" w14:textId="77777777" w:rsidR="00EB7C2B" w:rsidRDefault="00EB7C2B" w:rsidP="00EB7C2B"/>
    <w:p w14:paraId="0D6CEB83" w14:textId="77777777" w:rsidR="003E6101" w:rsidRDefault="003E6101" w:rsidP="00EB7C2B"/>
    <w:p w14:paraId="0B364470" w14:textId="77777777" w:rsidR="003E6101" w:rsidRDefault="003E6101" w:rsidP="00EB7C2B"/>
    <w:p w14:paraId="6FC9C3E0" w14:textId="77777777" w:rsidR="003E6101" w:rsidRDefault="003E6101" w:rsidP="00EB7C2B"/>
    <w:p w14:paraId="18E6EAB1" w14:textId="77777777" w:rsidR="003E6101" w:rsidRDefault="003E6101" w:rsidP="00EB7C2B"/>
    <w:p w14:paraId="6B2C193A" w14:textId="77777777" w:rsidR="003E6101" w:rsidRDefault="003E6101" w:rsidP="00EB7C2B"/>
    <w:p w14:paraId="031A16C9" w14:textId="77777777" w:rsidR="003E6101" w:rsidRDefault="003E6101" w:rsidP="00EB7C2B"/>
    <w:p w14:paraId="731A2CB6" w14:textId="77777777" w:rsidR="003E6101" w:rsidRDefault="003E6101" w:rsidP="00EB7C2B"/>
    <w:p w14:paraId="75CE7C12" w14:textId="77777777" w:rsidR="003E6101" w:rsidRDefault="003E6101" w:rsidP="00EB7C2B"/>
    <w:p w14:paraId="39FFA4AB" w14:textId="77777777" w:rsidR="003E6101" w:rsidRDefault="003E6101" w:rsidP="00EB7C2B"/>
    <w:p w14:paraId="4FEA882B" w14:textId="77777777" w:rsidR="003E6101" w:rsidRDefault="003E6101" w:rsidP="00EB7C2B"/>
    <w:p w14:paraId="2C5C6134" w14:textId="77777777" w:rsidR="003E6101" w:rsidRDefault="003E6101" w:rsidP="00EB7C2B"/>
    <w:p w14:paraId="679326B5" w14:textId="77777777" w:rsidR="003E6101" w:rsidRDefault="003E6101" w:rsidP="00EB7C2B"/>
    <w:p w14:paraId="3D239F9B" w14:textId="77777777" w:rsidR="003E6101" w:rsidRDefault="003E6101" w:rsidP="00EB7C2B"/>
    <w:p w14:paraId="420D4CA1" w14:textId="77777777" w:rsidR="003E6101" w:rsidRDefault="003E6101" w:rsidP="00EB7C2B"/>
    <w:p w14:paraId="57225B53" w14:textId="77777777" w:rsidR="003E6101" w:rsidRDefault="003E6101" w:rsidP="00EB7C2B"/>
    <w:p w14:paraId="602D1C46" w14:textId="77777777" w:rsidR="003E6101" w:rsidRDefault="003E6101" w:rsidP="00EB7C2B"/>
    <w:p w14:paraId="1E1FC4EA" w14:textId="77777777" w:rsidR="003E6101" w:rsidRDefault="003E6101" w:rsidP="00EB7C2B"/>
    <w:p w14:paraId="6ADA2BD6" w14:textId="77777777" w:rsidR="003E6101" w:rsidRDefault="003E6101" w:rsidP="00EB7C2B"/>
    <w:p w14:paraId="3321B3B4" w14:textId="77777777" w:rsidR="003E6101" w:rsidRDefault="003E6101" w:rsidP="00EB7C2B"/>
    <w:p w14:paraId="721AA208" w14:textId="77777777" w:rsidR="003E6101" w:rsidRDefault="003E6101" w:rsidP="00EB7C2B"/>
    <w:p w14:paraId="256949B9" w14:textId="77777777" w:rsidR="003E6101" w:rsidRDefault="003E6101" w:rsidP="00EB7C2B"/>
    <w:p w14:paraId="4BA20600" w14:textId="53D2E847" w:rsidR="003E6101" w:rsidRPr="005305BE" w:rsidRDefault="005305BE" w:rsidP="005305BE">
      <w:pPr>
        <w:jc w:val="center"/>
        <w:rPr>
          <w:b/>
          <w:bCs/>
          <w:sz w:val="36"/>
          <w:szCs w:val="36"/>
          <w:rtl/>
          <w:lang w:bidi="ar-EG"/>
        </w:rPr>
      </w:pPr>
      <w:r w:rsidRPr="005305BE">
        <w:rPr>
          <w:b/>
          <w:bCs/>
          <w:sz w:val="36"/>
          <w:szCs w:val="36"/>
          <w:lang w:bidi="ar-EG"/>
        </w:rPr>
        <w:lastRenderedPageBreak/>
        <w:t xml:space="preserve">Snippets from the waveforms captured from </w:t>
      </w:r>
      <w:proofErr w:type="spellStart"/>
      <w:r w:rsidRPr="005305BE">
        <w:rPr>
          <w:b/>
          <w:bCs/>
          <w:sz w:val="36"/>
          <w:szCs w:val="36"/>
          <w:lang w:bidi="ar-EG"/>
        </w:rPr>
        <w:t>QuestaSim</w:t>
      </w:r>
      <w:proofErr w:type="spellEnd"/>
    </w:p>
    <w:p w14:paraId="112C51B7" w14:textId="77777777" w:rsidR="005305BE" w:rsidRDefault="005305BE" w:rsidP="005305BE">
      <w:pPr>
        <w:pBdr>
          <w:bottom w:val="single" w:sz="6" w:space="1" w:color="auto"/>
        </w:pBdr>
        <w:jc w:val="center"/>
        <w:rPr>
          <w:b/>
          <w:bCs/>
          <w:rtl/>
          <w:lang w:bidi="ar-EG"/>
        </w:rPr>
      </w:pPr>
    </w:p>
    <w:p w14:paraId="47B3644B" w14:textId="77777777" w:rsidR="005305BE" w:rsidRDefault="005305BE" w:rsidP="00575CAF">
      <w:pPr>
        <w:rPr>
          <w:rtl/>
          <w:lang w:bidi="ar-EG"/>
        </w:rPr>
      </w:pPr>
    </w:p>
    <w:p w14:paraId="5DBA2A3E" w14:textId="77777777" w:rsidR="005305BE" w:rsidRDefault="005305BE" w:rsidP="005305BE">
      <w:pPr>
        <w:jc w:val="center"/>
        <w:rPr>
          <w:rtl/>
          <w:lang w:bidi="ar-EG"/>
        </w:rPr>
      </w:pPr>
    </w:p>
    <w:p w14:paraId="621E88A7" w14:textId="462E39AF" w:rsidR="004F3B66" w:rsidRDefault="00575CAF" w:rsidP="00575CAF">
      <w:pPr>
        <w:jc w:val="center"/>
        <w:rPr>
          <w:b/>
          <w:bCs/>
          <w:lang w:bidi="ar-EG"/>
        </w:rPr>
      </w:pPr>
      <w:r w:rsidRPr="00575CAF">
        <w:rPr>
          <w:b/>
          <w:bCs/>
          <w:lang w:bidi="ar-EG"/>
        </w:rPr>
        <w:t>1_testing synchronous reset</w:t>
      </w:r>
    </w:p>
    <w:p w14:paraId="05EAE2E9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36AA6ADE" w14:textId="2DBD5CCD" w:rsidR="00575CAF" w:rsidRDefault="00575CAF" w:rsidP="00575CAF">
      <w:pPr>
        <w:jc w:val="center"/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17E9B9EA" wp14:editId="2D728C95">
            <wp:extent cx="3943350" cy="3854235"/>
            <wp:effectExtent l="0" t="0" r="0" b="0"/>
            <wp:docPr id="19467195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03" cy="385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A1B7" w14:textId="77777777" w:rsidR="00575CAF" w:rsidRDefault="00575CAF" w:rsidP="00575CAF">
      <w:pPr>
        <w:rPr>
          <w:b/>
          <w:bCs/>
          <w:lang w:bidi="ar-EG"/>
        </w:rPr>
      </w:pPr>
    </w:p>
    <w:p w14:paraId="474CCD1F" w14:textId="6EB45120" w:rsidR="00575CAF" w:rsidRDefault="00575CAF" w:rsidP="00575CAF">
      <w:pPr>
        <w:jc w:val="center"/>
        <w:rPr>
          <w:b/>
          <w:bCs/>
          <w:lang w:bidi="ar-EG"/>
        </w:rPr>
      </w:pPr>
      <w:r w:rsidRPr="00575CAF">
        <w:rPr>
          <w:b/>
          <w:bCs/>
          <w:lang w:bidi="ar-EG"/>
        </w:rPr>
        <w:t>2_testing read address</w:t>
      </w:r>
    </w:p>
    <w:p w14:paraId="0C82F143" w14:textId="349718CA" w:rsidR="00575CAF" w:rsidRDefault="00575CAF" w:rsidP="00575CAF">
      <w:pPr>
        <w:jc w:val="center"/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111F9BC0" wp14:editId="63F75CD4">
            <wp:extent cx="6467475" cy="4048161"/>
            <wp:effectExtent l="0" t="0" r="0" b="9525"/>
            <wp:docPr id="6577217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39" cy="40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E5EF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2DC25AF3" w14:textId="0253AD04" w:rsidR="00575CAF" w:rsidRDefault="00575CAF" w:rsidP="00575CAF">
      <w:pPr>
        <w:jc w:val="center"/>
        <w:rPr>
          <w:b/>
          <w:bCs/>
          <w:lang w:bidi="ar-EG"/>
        </w:rPr>
      </w:pPr>
      <w:r w:rsidRPr="00575CAF">
        <w:rPr>
          <w:b/>
          <w:bCs/>
          <w:lang w:bidi="ar-EG"/>
        </w:rPr>
        <w:lastRenderedPageBreak/>
        <w:t>3_what was in the address</w:t>
      </w:r>
    </w:p>
    <w:p w14:paraId="147F9B3C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1E933B72" w14:textId="7902E6C8" w:rsidR="00575CAF" w:rsidRDefault="00575CAF" w:rsidP="00575CAF">
      <w:pPr>
        <w:jc w:val="center"/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5AEAF7FE" wp14:editId="42AADBE6">
            <wp:extent cx="6858000" cy="1096645"/>
            <wp:effectExtent l="0" t="0" r="0" b="8255"/>
            <wp:docPr id="547308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D435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73D022F7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5D107A0E" w14:textId="1AB43EB2" w:rsidR="00575CAF" w:rsidRDefault="00575CAF" w:rsidP="00575CAF">
      <w:pPr>
        <w:jc w:val="center"/>
        <w:rPr>
          <w:b/>
          <w:bCs/>
          <w:lang w:bidi="ar-EG"/>
        </w:rPr>
      </w:pPr>
      <w:r w:rsidRPr="00575CAF">
        <w:rPr>
          <w:b/>
          <w:bCs/>
          <w:lang w:bidi="ar-EG"/>
        </w:rPr>
        <w:t>4_testing read data</w:t>
      </w:r>
    </w:p>
    <w:p w14:paraId="1FF59632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4423A34D" w14:textId="29AEFB27" w:rsidR="00575CAF" w:rsidRDefault="00575CAF" w:rsidP="00575CAF">
      <w:pPr>
        <w:jc w:val="center"/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0C8C56C1" wp14:editId="445C94FD">
            <wp:extent cx="6858000" cy="3187700"/>
            <wp:effectExtent l="0" t="0" r="0" b="0"/>
            <wp:docPr id="21428782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78A8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78389A24" w14:textId="202619F0" w:rsidR="00575CAF" w:rsidRDefault="00575CAF" w:rsidP="00575CAF">
      <w:pPr>
        <w:jc w:val="center"/>
        <w:rPr>
          <w:b/>
          <w:bCs/>
          <w:lang w:bidi="ar-EG"/>
        </w:rPr>
      </w:pPr>
      <w:r w:rsidRPr="00575CAF">
        <w:rPr>
          <w:b/>
          <w:bCs/>
          <w:lang w:bidi="ar-EG"/>
        </w:rPr>
        <w:t>5_test write address</w:t>
      </w:r>
    </w:p>
    <w:p w14:paraId="3BEB625E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3B54A416" w14:textId="24CC412F" w:rsidR="00575CAF" w:rsidRDefault="00575CAF" w:rsidP="00575CAF">
      <w:pPr>
        <w:jc w:val="center"/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2BE0C64F" wp14:editId="6ED215F6">
            <wp:extent cx="6858000" cy="3183890"/>
            <wp:effectExtent l="0" t="0" r="0" b="0"/>
            <wp:docPr id="968805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CC47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781EC55F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02D6687D" w14:textId="77777777" w:rsidR="00575CAF" w:rsidRDefault="00575CAF" w:rsidP="00575CAF">
      <w:pPr>
        <w:jc w:val="center"/>
        <w:rPr>
          <w:b/>
          <w:bCs/>
          <w:lang w:bidi="ar-EG"/>
        </w:rPr>
      </w:pPr>
    </w:p>
    <w:p w14:paraId="3C9D592F" w14:textId="0149A012" w:rsidR="00575CAF" w:rsidRDefault="00575CAF" w:rsidP="00575CAF">
      <w:pPr>
        <w:jc w:val="center"/>
        <w:rPr>
          <w:b/>
          <w:bCs/>
          <w:rtl/>
          <w:lang w:bidi="ar-EG"/>
        </w:rPr>
      </w:pPr>
      <w:r w:rsidRPr="00575CAF">
        <w:rPr>
          <w:b/>
          <w:bCs/>
          <w:lang w:bidi="ar-EG"/>
        </w:rPr>
        <w:lastRenderedPageBreak/>
        <w:t>6_testing write data</w:t>
      </w:r>
    </w:p>
    <w:p w14:paraId="7453D4AB" w14:textId="77777777" w:rsidR="00575CAF" w:rsidRDefault="00575CAF" w:rsidP="00575CAF">
      <w:pPr>
        <w:jc w:val="center"/>
        <w:rPr>
          <w:b/>
          <w:bCs/>
          <w:rtl/>
          <w:lang w:bidi="ar-EG"/>
        </w:rPr>
      </w:pPr>
    </w:p>
    <w:p w14:paraId="1A2F63C0" w14:textId="3DA1CAD1" w:rsidR="00575CAF" w:rsidRDefault="00575CAF" w:rsidP="00575CAF">
      <w:pPr>
        <w:jc w:val="center"/>
        <w:rPr>
          <w:b/>
          <w:bCs/>
          <w:rtl/>
          <w:lang w:bidi="ar-EG"/>
        </w:rPr>
      </w:pPr>
      <w:r>
        <w:rPr>
          <w:noProof/>
        </w:rPr>
        <w:drawing>
          <wp:inline distT="0" distB="0" distL="0" distR="0" wp14:anchorId="1351A207" wp14:editId="75C2DA40">
            <wp:extent cx="6858000" cy="2874010"/>
            <wp:effectExtent l="0" t="0" r="0" b="2540"/>
            <wp:docPr id="1837652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26AE" w14:textId="77777777" w:rsidR="00575CAF" w:rsidRDefault="00575CAF" w:rsidP="00575CAF">
      <w:pPr>
        <w:jc w:val="center"/>
        <w:rPr>
          <w:b/>
          <w:bCs/>
          <w:rtl/>
          <w:lang w:bidi="ar-EG"/>
        </w:rPr>
      </w:pPr>
    </w:p>
    <w:p w14:paraId="4A32084A" w14:textId="77777777" w:rsidR="00575CAF" w:rsidRDefault="00575CAF" w:rsidP="00575CAF">
      <w:pPr>
        <w:jc w:val="center"/>
        <w:rPr>
          <w:b/>
          <w:bCs/>
          <w:rtl/>
          <w:lang w:bidi="ar-EG"/>
        </w:rPr>
      </w:pPr>
    </w:p>
    <w:p w14:paraId="4003230C" w14:textId="77777777" w:rsidR="00575CAF" w:rsidRDefault="00575CAF" w:rsidP="00575CAF">
      <w:pPr>
        <w:jc w:val="center"/>
        <w:rPr>
          <w:b/>
          <w:bCs/>
          <w:rtl/>
          <w:lang w:bidi="ar-EG"/>
        </w:rPr>
      </w:pPr>
    </w:p>
    <w:p w14:paraId="4D6F12A7" w14:textId="21958521" w:rsidR="00575CAF" w:rsidRDefault="00575CAF" w:rsidP="00575CAF">
      <w:pPr>
        <w:jc w:val="center"/>
        <w:rPr>
          <w:b/>
          <w:bCs/>
          <w:rtl/>
          <w:lang w:bidi="ar-EG"/>
        </w:rPr>
      </w:pPr>
      <w:r w:rsidRPr="00575CAF">
        <w:rPr>
          <w:b/>
          <w:bCs/>
          <w:lang w:bidi="ar-EG"/>
        </w:rPr>
        <w:t>7_what we wrote in TB is written in the address we determined</w:t>
      </w:r>
    </w:p>
    <w:p w14:paraId="0EB56136" w14:textId="77777777" w:rsidR="00575CAF" w:rsidRDefault="00575CAF" w:rsidP="00575CAF">
      <w:pPr>
        <w:jc w:val="center"/>
        <w:rPr>
          <w:b/>
          <w:bCs/>
          <w:rtl/>
          <w:lang w:bidi="ar-EG"/>
        </w:rPr>
      </w:pPr>
    </w:p>
    <w:p w14:paraId="5DBA8A41" w14:textId="3CDE3340" w:rsidR="00575CAF" w:rsidRDefault="00575CAF" w:rsidP="00575CAF">
      <w:pPr>
        <w:jc w:val="center"/>
        <w:rPr>
          <w:b/>
          <w:bCs/>
          <w:rtl/>
          <w:lang w:bidi="ar-EG"/>
        </w:rPr>
      </w:pPr>
      <w:r>
        <w:rPr>
          <w:noProof/>
        </w:rPr>
        <w:drawing>
          <wp:inline distT="0" distB="0" distL="0" distR="0" wp14:anchorId="17E5F201" wp14:editId="50383F0E">
            <wp:extent cx="6858000" cy="3147695"/>
            <wp:effectExtent l="0" t="0" r="0" b="0"/>
            <wp:docPr id="5248777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8B8C8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6EDC67F6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7FA45518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595BE96A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13708735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10F456E5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5444FEFD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23462504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01D600ED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12529A07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4123DC77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4822C7E5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46DCCAC8" w14:textId="77777777" w:rsidR="004336CA" w:rsidRDefault="004336CA" w:rsidP="00575CAF">
      <w:pPr>
        <w:jc w:val="center"/>
        <w:rPr>
          <w:b/>
          <w:bCs/>
          <w:rtl/>
          <w:lang w:bidi="ar-EG"/>
        </w:rPr>
      </w:pPr>
    </w:p>
    <w:p w14:paraId="30A42ECF" w14:textId="158A2FD9" w:rsidR="004336CA" w:rsidRPr="004336CA" w:rsidRDefault="004336CA" w:rsidP="004336CA">
      <w:pPr>
        <w:jc w:val="center"/>
        <w:rPr>
          <w:b/>
          <w:bCs/>
          <w:color w:val="FF0000"/>
          <w:lang w:bidi="ar-EG"/>
        </w:rPr>
      </w:pPr>
      <w:r w:rsidRPr="004336CA">
        <w:rPr>
          <w:b/>
          <w:bCs/>
          <w:color w:val="FF0000"/>
          <w:highlight w:val="yellow"/>
          <w:lang w:bidi="ar-EG"/>
        </w:rPr>
        <w:lastRenderedPageBreak/>
        <w:t>Questa Lint</w:t>
      </w:r>
    </w:p>
    <w:p w14:paraId="6F09DCCE" w14:textId="77777777" w:rsidR="004336CA" w:rsidRDefault="004336CA" w:rsidP="004336CA">
      <w:pPr>
        <w:jc w:val="center"/>
        <w:rPr>
          <w:b/>
          <w:bCs/>
          <w:lang w:bidi="ar-EG"/>
        </w:rPr>
      </w:pPr>
    </w:p>
    <w:p w14:paraId="2F6CAE5B" w14:textId="0DA969A7" w:rsidR="004336CA" w:rsidRDefault="004336CA" w:rsidP="004336CA">
      <w:pPr>
        <w:jc w:val="center"/>
        <w:rPr>
          <w:b/>
          <w:bCs/>
          <w:lang w:bidi="ar-EG"/>
        </w:rPr>
      </w:pPr>
      <w:r w:rsidRPr="004336CA">
        <w:rPr>
          <w:b/>
          <w:bCs/>
          <w:lang w:bidi="ar-EG"/>
        </w:rPr>
        <w:drawing>
          <wp:inline distT="0" distB="0" distL="0" distR="0" wp14:anchorId="3746DE52" wp14:editId="4761A13C">
            <wp:extent cx="6858000" cy="3637915"/>
            <wp:effectExtent l="0" t="0" r="0" b="635"/>
            <wp:docPr id="111591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19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F451" w14:textId="77777777" w:rsidR="004336CA" w:rsidRDefault="004336CA" w:rsidP="004336CA">
      <w:pPr>
        <w:jc w:val="center"/>
        <w:rPr>
          <w:b/>
          <w:bCs/>
          <w:lang w:bidi="ar-EG"/>
        </w:rPr>
      </w:pPr>
    </w:p>
    <w:p w14:paraId="29D94C83" w14:textId="77777777" w:rsidR="004336CA" w:rsidRDefault="004336CA" w:rsidP="004336CA">
      <w:pPr>
        <w:pBdr>
          <w:bottom w:val="single" w:sz="6" w:space="1" w:color="auto"/>
        </w:pBdr>
        <w:jc w:val="center"/>
        <w:rPr>
          <w:b/>
          <w:bCs/>
          <w:lang w:bidi="ar-EG"/>
        </w:rPr>
      </w:pPr>
    </w:p>
    <w:p w14:paraId="6FB38506" w14:textId="77777777" w:rsidR="004336CA" w:rsidRDefault="004336CA" w:rsidP="004336CA">
      <w:pPr>
        <w:jc w:val="center"/>
        <w:rPr>
          <w:b/>
          <w:bCs/>
          <w:lang w:bidi="ar-EG"/>
        </w:rPr>
      </w:pPr>
    </w:p>
    <w:p w14:paraId="73FE03F9" w14:textId="77777777" w:rsidR="004336CA" w:rsidRDefault="004336CA" w:rsidP="004336CA">
      <w:pPr>
        <w:jc w:val="center"/>
        <w:rPr>
          <w:b/>
          <w:bCs/>
          <w:lang w:bidi="ar-EG"/>
        </w:rPr>
      </w:pPr>
    </w:p>
    <w:p w14:paraId="4BC3B26A" w14:textId="39CDCC82" w:rsidR="004336CA" w:rsidRPr="00DF3168" w:rsidRDefault="00EC5327" w:rsidP="004336CA">
      <w:pPr>
        <w:jc w:val="center"/>
        <w:rPr>
          <w:b/>
          <w:bCs/>
          <w:sz w:val="52"/>
          <w:szCs w:val="52"/>
          <w:lang w:bidi="ar-EG"/>
        </w:rPr>
      </w:pPr>
      <w:r w:rsidRPr="00DF3168">
        <w:rPr>
          <w:b/>
          <w:bCs/>
          <w:sz w:val="52"/>
          <w:szCs w:val="52"/>
          <w:highlight w:val="yellow"/>
          <w:lang w:bidi="ar-EG"/>
        </w:rPr>
        <w:t>VIVADO</w:t>
      </w:r>
    </w:p>
    <w:p w14:paraId="303E384F" w14:textId="77777777" w:rsidR="00EC5327" w:rsidRDefault="00EC5327" w:rsidP="004336CA">
      <w:pPr>
        <w:jc w:val="center"/>
        <w:rPr>
          <w:b/>
          <w:bCs/>
          <w:lang w:bidi="ar-EG"/>
        </w:rPr>
      </w:pPr>
    </w:p>
    <w:p w14:paraId="3603C0F4" w14:textId="77777777" w:rsidR="00EC5327" w:rsidRDefault="00EC5327" w:rsidP="004336CA">
      <w:pPr>
        <w:jc w:val="center"/>
        <w:rPr>
          <w:b/>
          <w:bCs/>
          <w:lang w:bidi="ar-EG"/>
        </w:rPr>
      </w:pPr>
    </w:p>
    <w:p w14:paraId="75680ECD" w14:textId="77777777" w:rsidR="00EC5327" w:rsidRDefault="00EC5327" w:rsidP="004336CA">
      <w:pPr>
        <w:jc w:val="center"/>
        <w:rPr>
          <w:b/>
          <w:bCs/>
          <w:lang w:bidi="ar-EG"/>
        </w:rPr>
      </w:pPr>
    </w:p>
    <w:p w14:paraId="51B4B7DD" w14:textId="7A5B7446" w:rsidR="00EC5327" w:rsidRPr="00DF3168" w:rsidRDefault="00EC5327" w:rsidP="00EC5327">
      <w:pPr>
        <w:jc w:val="center"/>
        <w:rPr>
          <w:b/>
          <w:bCs/>
          <w:sz w:val="36"/>
          <w:szCs w:val="36"/>
          <w:lang w:bidi="ar-EG"/>
        </w:rPr>
      </w:pPr>
      <w:r w:rsidRPr="00EC5327">
        <w:rPr>
          <w:b/>
          <w:bCs/>
          <w:color w:val="FF0000"/>
          <w:sz w:val="36"/>
          <w:szCs w:val="36"/>
          <w:lang w:bidi="ar-EG"/>
        </w:rPr>
        <w:t>(* fsm_encoding = "gray" *)</w:t>
      </w:r>
    </w:p>
    <w:p w14:paraId="0F1E3317" w14:textId="77777777" w:rsidR="00EC5327" w:rsidRDefault="00EC5327" w:rsidP="00EC5327">
      <w:pPr>
        <w:jc w:val="center"/>
        <w:rPr>
          <w:b/>
          <w:bCs/>
          <w:lang w:bidi="ar-EG"/>
        </w:rPr>
      </w:pPr>
    </w:p>
    <w:p w14:paraId="0AF3EF6D" w14:textId="77777777" w:rsidR="00EC5327" w:rsidRDefault="00EC5327" w:rsidP="00EC5327">
      <w:pPr>
        <w:jc w:val="center"/>
        <w:rPr>
          <w:b/>
          <w:bCs/>
          <w:lang w:bidi="ar-EG"/>
        </w:rPr>
      </w:pPr>
    </w:p>
    <w:p w14:paraId="4935D0AE" w14:textId="7EF5E607" w:rsidR="00EC5327" w:rsidRDefault="00EC5327" w:rsidP="00EC5327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Schematic elaboration</w:t>
      </w:r>
      <w:r>
        <w:rPr>
          <w:b/>
          <w:bCs/>
          <w:lang w:bidi="ar-EG"/>
        </w:rPr>
        <w:br/>
      </w:r>
      <w:r w:rsidRPr="00EC5327">
        <w:rPr>
          <w:b/>
          <w:bCs/>
          <w:lang w:bidi="ar-EG"/>
        </w:rPr>
        <w:drawing>
          <wp:inline distT="0" distB="0" distL="0" distR="0" wp14:anchorId="3A868E9C" wp14:editId="3F38BE86">
            <wp:extent cx="6858000" cy="3082925"/>
            <wp:effectExtent l="0" t="0" r="0" b="3175"/>
            <wp:docPr id="109574909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9095" name="Picture 1" descr="A diagram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ECD7" w14:textId="77777777" w:rsidR="00EC5327" w:rsidRDefault="00EC5327" w:rsidP="00EC5327">
      <w:pPr>
        <w:jc w:val="center"/>
        <w:rPr>
          <w:b/>
          <w:bCs/>
          <w:lang w:bidi="ar-EG"/>
        </w:rPr>
      </w:pPr>
    </w:p>
    <w:p w14:paraId="6BECDE5C" w14:textId="77777777" w:rsidR="00EC5327" w:rsidRDefault="00EC5327" w:rsidP="00EC5327">
      <w:pPr>
        <w:jc w:val="center"/>
        <w:rPr>
          <w:b/>
          <w:bCs/>
          <w:lang w:bidi="ar-EG"/>
        </w:rPr>
      </w:pPr>
    </w:p>
    <w:p w14:paraId="2A3E08F3" w14:textId="77777777" w:rsidR="004970FF" w:rsidRDefault="00EC5327" w:rsidP="00EC5327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Schematic Synthesis</w:t>
      </w:r>
    </w:p>
    <w:p w14:paraId="55971B31" w14:textId="7E3DF71D" w:rsidR="00EC5327" w:rsidRDefault="00EC5327" w:rsidP="00EC5327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br/>
      </w:r>
      <w:r w:rsidRPr="00EC5327">
        <w:rPr>
          <w:b/>
          <w:bCs/>
          <w:lang w:bidi="ar-EG"/>
        </w:rPr>
        <w:drawing>
          <wp:inline distT="0" distB="0" distL="0" distR="0" wp14:anchorId="37DDA535" wp14:editId="20B6C577">
            <wp:extent cx="6858000" cy="3088640"/>
            <wp:effectExtent l="0" t="0" r="0" b="0"/>
            <wp:docPr id="128239343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3439" name="Picture 1" descr="A diagram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3010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45F25F47" w14:textId="344653CB" w:rsidR="004970FF" w:rsidRDefault="00E40358" w:rsidP="00EC5327">
      <w:pPr>
        <w:jc w:val="center"/>
        <w:rPr>
          <w:b/>
          <w:bCs/>
          <w:lang w:bidi="ar-EG"/>
        </w:rPr>
      </w:pPr>
      <w:r w:rsidRPr="00E40358">
        <w:rPr>
          <w:b/>
          <w:bCs/>
          <w:lang w:bidi="ar-EG"/>
        </w:rPr>
        <w:drawing>
          <wp:inline distT="0" distB="0" distL="0" distR="0" wp14:anchorId="09095EBA" wp14:editId="35E7A665">
            <wp:extent cx="6858000" cy="2872740"/>
            <wp:effectExtent l="0" t="0" r="0" b="3810"/>
            <wp:docPr id="1053327179" name="Picture 1" descr="A computer generated image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7179" name="Picture 1" descr="A computer generated image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F97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1668DF9E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57BC0C1A" w14:textId="19E4102B" w:rsidR="00EC5327" w:rsidRPr="00EC5327" w:rsidRDefault="00EC5327" w:rsidP="00EC5327">
      <w:pPr>
        <w:jc w:val="center"/>
        <w:rPr>
          <w:lang w:bidi="ar-EG"/>
        </w:rPr>
      </w:pPr>
      <w:r w:rsidRPr="00EC5327">
        <w:rPr>
          <w:lang w:bidi="ar-EG"/>
        </w:rPr>
        <w:t>Encoding from report</w:t>
      </w:r>
    </w:p>
    <w:p w14:paraId="2D2018AA" w14:textId="3001F169" w:rsidR="00EC5327" w:rsidRDefault="00EC5327" w:rsidP="00EC5327">
      <w:pPr>
        <w:jc w:val="center"/>
        <w:rPr>
          <w:b/>
          <w:bCs/>
          <w:rtl/>
          <w:lang w:bidi="ar-EG"/>
        </w:rPr>
      </w:pPr>
      <w:r w:rsidRPr="00EC5327">
        <w:rPr>
          <w:b/>
          <w:bCs/>
          <w:lang w:bidi="ar-EG"/>
        </w:rPr>
        <w:drawing>
          <wp:inline distT="0" distB="0" distL="0" distR="0" wp14:anchorId="416F1454" wp14:editId="5F446979">
            <wp:extent cx="6858000" cy="1371600"/>
            <wp:effectExtent l="0" t="0" r="0" b="0"/>
            <wp:docPr id="209372744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2744" name="Picture 1" descr="A white paper with black text and numbe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BC5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535E6CE7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44AC19C3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2C70900B" w14:textId="77777777" w:rsidR="00EC5327" w:rsidRDefault="00EC5327" w:rsidP="00EC5327">
      <w:pPr>
        <w:jc w:val="center"/>
        <w:rPr>
          <w:b/>
          <w:bCs/>
          <w:lang w:bidi="ar-EG"/>
        </w:rPr>
      </w:pPr>
    </w:p>
    <w:p w14:paraId="00AC4814" w14:textId="610C4D64" w:rsidR="00EC5327" w:rsidRPr="004970FF" w:rsidRDefault="00EC5327" w:rsidP="00EC5327">
      <w:pPr>
        <w:jc w:val="center"/>
        <w:rPr>
          <w:b/>
          <w:bCs/>
          <w:rtl/>
          <w:lang w:bidi="ar-EG"/>
        </w:rPr>
      </w:pPr>
      <w:r w:rsidRPr="004970FF">
        <w:rPr>
          <w:b/>
          <w:bCs/>
          <w:lang w:bidi="ar-EG"/>
        </w:rPr>
        <w:t xml:space="preserve">Timing report </w:t>
      </w:r>
    </w:p>
    <w:p w14:paraId="596AE77A" w14:textId="77777777" w:rsidR="004970FF" w:rsidRPr="00EC5327" w:rsidRDefault="004970FF" w:rsidP="00EC5327">
      <w:pPr>
        <w:jc w:val="center"/>
        <w:rPr>
          <w:lang w:bidi="ar-EG"/>
        </w:rPr>
      </w:pPr>
    </w:p>
    <w:p w14:paraId="205F2E07" w14:textId="5D4CFCBD" w:rsidR="00EC5327" w:rsidRDefault="00EC5327" w:rsidP="00EC5327">
      <w:pPr>
        <w:jc w:val="center"/>
        <w:rPr>
          <w:b/>
          <w:bCs/>
          <w:rtl/>
          <w:lang w:bidi="ar-EG"/>
        </w:rPr>
      </w:pPr>
      <w:r w:rsidRPr="00EC5327">
        <w:rPr>
          <w:b/>
          <w:bCs/>
          <w:lang w:bidi="ar-EG"/>
        </w:rPr>
        <w:drawing>
          <wp:inline distT="0" distB="0" distL="0" distR="0" wp14:anchorId="09A6EBB7" wp14:editId="30F9988F">
            <wp:extent cx="6858000" cy="1289685"/>
            <wp:effectExtent l="0" t="0" r="0" b="5715"/>
            <wp:docPr id="1601483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8331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4F2F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316355E2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32E9A35A" w14:textId="0244C9FB" w:rsidR="00EC5327" w:rsidRDefault="00E40358" w:rsidP="00EC5327">
      <w:pPr>
        <w:jc w:val="center"/>
        <w:rPr>
          <w:b/>
          <w:bCs/>
          <w:rtl/>
          <w:lang w:bidi="ar-EG"/>
        </w:rPr>
      </w:pPr>
      <w:r w:rsidRPr="00E40358">
        <w:rPr>
          <w:b/>
          <w:bCs/>
          <w:lang w:bidi="ar-EG"/>
        </w:rPr>
        <w:drawing>
          <wp:inline distT="0" distB="0" distL="0" distR="0" wp14:anchorId="24055F8D" wp14:editId="1C59D02A">
            <wp:extent cx="6858000" cy="3405505"/>
            <wp:effectExtent l="0" t="0" r="0" b="4445"/>
            <wp:docPr id="2995631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6319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58E2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3C413285" w14:textId="77777777" w:rsidR="004970FF" w:rsidRDefault="004970FF" w:rsidP="00EC5327">
      <w:pPr>
        <w:jc w:val="center"/>
        <w:rPr>
          <w:b/>
          <w:bCs/>
          <w:lang w:bidi="ar-EG"/>
        </w:rPr>
      </w:pPr>
    </w:p>
    <w:p w14:paraId="63DBA4D6" w14:textId="77777777" w:rsidR="003935BC" w:rsidRDefault="003935BC" w:rsidP="00EC5327">
      <w:pPr>
        <w:jc w:val="center"/>
        <w:rPr>
          <w:b/>
          <w:bCs/>
          <w:lang w:bidi="ar-EG"/>
        </w:rPr>
      </w:pPr>
    </w:p>
    <w:p w14:paraId="164AAA57" w14:textId="429AA933" w:rsidR="003935BC" w:rsidRDefault="004970FF" w:rsidP="00EC5327">
      <w:pPr>
        <w:jc w:val="center"/>
        <w:rPr>
          <w:b/>
          <w:bCs/>
          <w:rtl/>
          <w:lang w:bidi="ar-EG"/>
        </w:rPr>
      </w:pPr>
      <w:r w:rsidRPr="004970FF">
        <w:rPr>
          <w:b/>
          <w:bCs/>
          <w:lang w:bidi="ar-EG"/>
        </w:rPr>
        <w:drawing>
          <wp:inline distT="0" distB="0" distL="0" distR="0" wp14:anchorId="4259E1DE" wp14:editId="0D7340E7">
            <wp:extent cx="6858000" cy="2962275"/>
            <wp:effectExtent l="0" t="0" r="0" b="9525"/>
            <wp:docPr id="47329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3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95F0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6C568D12" w14:textId="77777777" w:rsidR="004970FF" w:rsidRDefault="004970FF" w:rsidP="00EC5327">
      <w:pPr>
        <w:jc w:val="center"/>
        <w:rPr>
          <w:b/>
          <w:bCs/>
          <w:rtl/>
          <w:lang w:bidi="ar-EG"/>
        </w:rPr>
      </w:pPr>
    </w:p>
    <w:p w14:paraId="3D41BDB8" w14:textId="77777777" w:rsidR="00DF3168" w:rsidRDefault="00DF3168" w:rsidP="00EC5327">
      <w:pPr>
        <w:jc w:val="center"/>
        <w:rPr>
          <w:b/>
          <w:bCs/>
          <w:rtl/>
          <w:lang w:bidi="ar-EG"/>
        </w:rPr>
      </w:pPr>
    </w:p>
    <w:p w14:paraId="196CD5A2" w14:textId="77777777" w:rsidR="00DF3168" w:rsidRDefault="00DF3168" w:rsidP="00EC5327">
      <w:pPr>
        <w:jc w:val="center"/>
        <w:rPr>
          <w:b/>
          <w:bCs/>
          <w:rtl/>
          <w:lang w:bidi="ar-EG"/>
        </w:rPr>
      </w:pPr>
    </w:p>
    <w:p w14:paraId="316F1F22" w14:textId="77777777" w:rsidR="00DF3168" w:rsidRDefault="00DF3168" w:rsidP="00EC5327">
      <w:pPr>
        <w:jc w:val="center"/>
        <w:rPr>
          <w:b/>
          <w:bCs/>
          <w:rtl/>
          <w:lang w:bidi="ar-EG"/>
        </w:rPr>
      </w:pPr>
    </w:p>
    <w:p w14:paraId="15B2E9F5" w14:textId="77777777" w:rsidR="00DF3168" w:rsidRDefault="00DF3168" w:rsidP="00EC5327">
      <w:pPr>
        <w:jc w:val="center"/>
        <w:rPr>
          <w:b/>
          <w:bCs/>
          <w:rtl/>
          <w:lang w:bidi="ar-EG"/>
        </w:rPr>
      </w:pPr>
    </w:p>
    <w:p w14:paraId="4B82CE5E" w14:textId="67613958" w:rsidR="00DF3168" w:rsidRDefault="00DF3168" w:rsidP="00EC5327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Implementation</w:t>
      </w:r>
    </w:p>
    <w:p w14:paraId="4DD1754C" w14:textId="77777777" w:rsidR="00DF3168" w:rsidRDefault="00DF3168" w:rsidP="00EC5327">
      <w:pPr>
        <w:jc w:val="center"/>
        <w:rPr>
          <w:b/>
          <w:bCs/>
          <w:lang w:bidi="ar-EG"/>
        </w:rPr>
      </w:pPr>
    </w:p>
    <w:p w14:paraId="7D3EC02E" w14:textId="6B5F9D1E" w:rsidR="00DF3168" w:rsidRDefault="00DF3168" w:rsidP="00DF3168">
      <w:pPr>
        <w:jc w:val="center"/>
        <w:rPr>
          <w:b/>
          <w:bCs/>
          <w:lang w:bidi="ar-EG"/>
        </w:rPr>
      </w:pPr>
      <w:r w:rsidRPr="00DF3168">
        <w:rPr>
          <w:b/>
          <w:bCs/>
          <w:lang w:bidi="ar-EG"/>
        </w:rPr>
        <w:drawing>
          <wp:inline distT="0" distB="0" distL="0" distR="0" wp14:anchorId="78250CBF" wp14:editId="1BE4FB15">
            <wp:extent cx="6858000" cy="1943100"/>
            <wp:effectExtent l="0" t="0" r="0" b="0"/>
            <wp:docPr id="1535195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544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A5EC" w14:textId="1AFC83A9" w:rsidR="00DF3168" w:rsidRDefault="00DF3168" w:rsidP="00DF3168">
      <w:pPr>
        <w:jc w:val="center"/>
        <w:rPr>
          <w:b/>
          <w:bCs/>
          <w:lang w:bidi="ar-EG"/>
        </w:rPr>
      </w:pPr>
      <w:r w:rsidRPr="00DF3168">
        <w:rPr>
          <w:b/>
          <w:bCs/>
          <w:lang w:bidi="ar-EG"/>
        </w:rPr>
        <w:drawing>
          <wp:inline distT="0" distB="0" distL="0" distR="0" wp14:anchorId="6453A19D" wp14:editId="2E777AF3">
            <wp:extent cx="6858000" cy="1501140"/>
            <wp:effectExtent l="0" t="0" r="0" b="3810"/>
            <wp:docPr id="423915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1536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BA4C" w14:textId="77777777" w:rsidR="00DF3168" w:rsidRDefault="00DF3168" w:rsidP="00DF3168">
      <w:pPr>
        <w:jc w:val="center"/>
        <w:rPr>
          <w:b/>
          <w:bCs/>
          <w:rtl/>
          <w:lang w:bidi="ar-EG"/>
        </w:rPr>
      </w:pPr>
    </w:p>
    <w:p w14:paraId="47E6DD9C" w14:textId="77777777" w:rsidR="00DF3168" w:rsidRDefault="00DF3168" w:rsidP="00DF3168">
      <w:pPr>
        <w:jc w:val="center"/>
        <w:rPr>
          <w:b/>
          <w:bCs/>
          <w:rtl/>
          <w:lang w:bidi="ar-EG"/>
        </w:rPr>
      </w:pPr>
    </w:p>
    <w:p w14:paraId="2226952F" w14:textId="03A7B4EE" w:rsidR="00DF3168" w:rsidRDefault="00DF3168" w:rsidP="00DF3168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Device:</w:t>
      </w:r>
    </w:p>
    <w:p w14:paraId="01E75A79" w14:textId="4C1DE09A" w:rsidR="00DF3168" w:rsidRDefault="00DF3168" w:rsidP="00DF3168">
      <w:pPr>
        <w:jc w:val="center"/>
        <w:rPr>
          <w:b/>
          <w:bCs/>
          <w:lang w:bidi="ar-EG"/>
        </w:rPr>
      </w:pPr>
      <w:r w:rsidRPr="00DF3168">
        <w:rPr>
          <w:b/>
          <w:bCs/>
          <w:lang w:bidi="ar-EG"/>
        </w:rPr>
        <w:drawing>
          <wp:inline distT="0" distB="0" distL="0" distR="0" wp14:anchorId="313E4FCF" wp14:editId="6FD731BA">
            <wp:extent cx="6858000" cy="3848735"/>
            <wp:effectExtent l="0" t="0" r="0" b="0"/>
            <wp:docPr id="1801865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56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0540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49C274F9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76906C3D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07CF53D4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31E764CD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1099028F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0300220B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61642A47" w14:textId="77777777" w:rsidR="00DF3168" w:rsidRDefault="00DF3168" w:rsidP="00DF3168">
      <w:pPr>
        <w:jc w:val="center"/>
        <w:rPr>
          <w:b/>
          <w:bCs/>
          <w:lang w:bidi="ar-EG"/>
        </w:rPr>
      </w:pPr>
    </w:p>
    <w:p w14:paraId="33E44971" w14:textId="5AD2039C" w:rsidR="00DF3168" w:rsidRDefault="00DF3168" w:rsidP="00DF3168">
      <w:pPr>
        <w:jc w:val="center"/>
        <w:rPr>
          <w:b/>
          <w:bCs/>
          <w:color w:val="FF0000"/>
          <w:sz w:val="36"/>
          <w:szCs w:val="36"/>
          <w:lang w:bidi="ar-EG"/>
        </w:rPr>
      </w:pPr>
      <w:r w:rsidRPr="00EC5327">
        <w:rPr>
          <w:b/>
          <w:bCs/>
          <w:color w:val="FF0000"/>
          <w:sz w:val="36"/>
          <w:szCs w:val="36"/>
          <w:lang w:bidi="ar-EG"/>
        </w:rPr>
        <w:t>(* fsm_encoding = "</w:t>
      </w:r>
      <w:proofErr w:type="spellStart"/>
      <w:r>
        <w:rPr>
          <w:b/>
          <w:bCs/>
          <w:color w:val="FF0000"/>
          <w:sz w:val="36"/>
          <w:szCs w:val="36"/>
          <w:lang w:bidi="ar-EG"/>
        </w:rPr>
        <w:t>one_hot</w:t>
      </w:r>
      <w:proofErr w:type="spellEnd"/>
      <w:r w:rsidRPr="00EC5327">
        <w:rPr>
          <w:b/>
          <w:bCs/>
          <w:color w:val="FF0000"/>
          <w:sz w:val="36"/>
          <w:szCs w:val="36"/>
          <w:lang w:bidi="ar-EG"/>
        </w:rPr>
        <w:t>" *)</w:t>
      </w:r>
    </w:p>
    <w:p w14:paraId="34DC9E39" w14:textId="1079F063" w:rsidR="00D044EC" w:rsidRPr="00DF3168" w:rsidRDefault="00D044EC" w:rsidP="00D044EC">
      <w:pPr>
        <w:rPr>
          <w:b/>
          <w:bCs/>
          <w:sz w:val="36"/>
          <w:szCs w:val="36"/>
          <w:lang w:bidi="ar-EG"/>
        </w:rPr>
      </w:pPr>
    </w:p>
    <w:p w14:paraId="3340D4BA" w14:textId="77777777" w:rsidR="00DF3168" w:rsidRDefault="00DF3168" w:rsidP="00DF3168">
      <w:pPr>
        <w:jc w:val="center"/>
        <w:rPr>
          <w:b/>
          <w:bCs/>
          <w:rtl/>
          <w:lang w:bidi="ar-EG"/>
        </w:rPr>
      </w:pPr>
    </w:p>
    <w:p w14:paraId="02EC11F3" w14:textId="77777777" w:rsidR="00D044EC" w:rsidRDefault="00D044EC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 xml:space="preserve">Elaborator </w:t>
      </w:r>
    </w:p>
    <w:p w14:paraId="30FE05A8" w14:textId="7F3029C9" w:rsidR="00D044EC" w:rsidRDefault="00D044EC" w:rsidP="00D044EC">
      <w:pPr>
        <w:jc w:val="center"/>
        <w:rPr>
          <w:b/>
          <w:bCs/>
          <w:lang w:bidi="ar-EG"/>
        </w:rPr>
      </w:pPr>
      <w:r w:rsidRPr="00D044EC">
        <w:rPr>
          <w:b/>
          <w:bCs/>
          <w:lang w:bidi="ar-EG"/>
        </w:rPr>
        <w:drawing>
          <wp:inline distT="0" distB="0" distL="0" distR="0" wp14:anchorId="36C83279" wp14:editId="1C9D5A13">
            <wp:extent cx="6858000" cy="3009265"/>
            <wp:effectExtent l="0" t="0" r="0" b="635"/>
            <wp:docPr id="1221941836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41836" name="Picture 1" descr="A computer screen shot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bidi="ar-EG"/>
        </w:rPr>
        <w:br/>
      </w:r>
      <w:r>
        <w:rPr>
          <w:b/>
          <w:bCs/>
          <w:lang w:bidi="ar-EG"/>
        </w:rPr>
        <w:br/>
        <w:t>Schematic Synthesis:</w:t>
      </w:r>
      <w:r>
        <w:rPr>
          <w:b/>
          <w:bCs/>
          <w:lang w:bidi="ar-EG"/>
        </w:rPr>
        <w:br/>
      </w:r>
      <w:r w:rsidR="0051482C" w:rsidRPr="0051482C">
        <w:rPr>
          <w:b/>
          <w:bCs/>
          <w:lang w:bidi="ar-EG"/>
        </w:rPr>
        <w:drawing>
          <wp:inline distT="0" distB="0" distL="0" distR="0" wp14:anchorId="75C007BE" wp14:editId="7CDB6640">
            <wp:extent cx="6858000" cy="3186430"/>
            <wp:effectExtent l="0" t="0" r="0" b="0"/>
            <wp:docPr id="1095561493" name="Picture 1" descr="A computer drawing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61493" name="Picture 1" descr="A computer drawing of a circuit boar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83B0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18250953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18B01AA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73212C57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0645561F" w14:textId="047F8C32" w:rsidR="00D044EC" w:rsidRDefault="00D044EC" w:rsidP="00D044EC">
      <w:pPr>
        <w:jc w:val="center"/>
        <w:rPr>
          <w:b/>
          <w:bCs/>
          <w:rtl/>
          <w:lang w:bidi="ar-EG"/>
        </w:rPr>
      </w:pPr>
      <w:r>
        <w:rPr>
          <w:b/>
          <w:bCs/>
          <w:lang w:bidi="ar-EG"/>
        </w:rPr>
        <w:t>Encoding Report:</w:t>
      </w:r>
      <w:r>
        <w:rPr>
          <w:b/>
          <w:bCs/>
          <w:lang w:bidi="ar-EG"/>
        </w:rPr>
        <w:br/>
      </w:r>
    </w:p>
    <w:p w14:paraId="16480981" w14:textId="09AE06D0" w:rsidR="00D044EC" w:rsidRDefault="00D044EC" w:rsidP="00D044EC">
      <w:pPr>
        <w:jc w:val="center"/>
        <w:rPr>
          <w:b/>
          <w:bCs/>
          <w:rtl/>
          <w:lang w:bidi="ar-EG"/>
        </w:rPr>
      </w:pPr>
      <w:r w:rsidRPr="00D044EC">
        <w:rPr>
          <w:b/>
          <w:bCs/>
          <w:lang w:bidi="ar-EG"/>
        </w:rPr>
        <w:lastRenderedPageBreak/>
        <w:drawing>
          <wp:inline distT="0" distB="0" distL="0" distR="0" wp14:anchorId="7448023F" wp14:editId="213C06B8">
            <wp:extent cx="6858000" cy="1351280"/>
            <wp:effectExtent l="0" t="0" r="0" b="1270"/>
            <wp:docPr id="4411333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3352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522" w14:textId="77777777" w:rsidR="00D044EC" w:rsidRDefault="00D044EC" w:rsidP="00D044EC">
      <w:pPr>
        <w:jc w:val="center"/>
        <w:rPr>
          <w:b/>
          <w:bCs/>
          <w:rtl/>
          <w:lang w:bidi="ar-EG"/>
        </w:rPr>
      </w:pPr>
    </w:p>
    <w:p w14:paraId="7A58DCA5" w14:textId="3E1F2D44" w:rsidR="00D044EC" w:rsidRDefault="00D044EC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Timing report:</w:t>
      </w:r>
    </w:p>
    <w:p w14:paraId="389640DD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66B64D59" w14:textId="43568521" w:rsidR="00D044EC" w:rsidRDefault="00D044EC" w:rsidP="00D044EC">
      <w:pPr>
        <w:jc w:val="center"/>
        <w:rPr>
          <w:b/>
          <w:bCs/>
          <w:rtl/>
          <w:lang w:bidi="ar-EG"/>
        </w:rPr>
      </w:pPr>
      <w:r w:rsidRPr="00D044EC">
        <w:rPr>
          <w:b/>
          <w:bCs/>
          <w:lang w:bidi="ar-EG"/>
        </w:rPr>
        <w:drawing>
          <wp:inline distT="0" distB="0" distL="0" distR="0" wp14:anchorId="693E14E2" wp14:editId="5DDC8893">
            <wp:extent cx="6858000" cy="848995"/>
            <wp:effectExtent l="0" t="0" r="0" b="8255"/>
            <wp:docPr id="25557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711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9F2F" w14:textId="77777777" w:rsidR="00D044EC" w:rsidRDefault="00D044EC" w:rsidP="00D044EC">
      <w:pPr>
        <w:jc w:val="center"/>
        <w:rPr>
          <w:b/>
          <w:bCs/>
          <w:rtl/>
          <w:lang w:bidi="ar-EG"/>
        </w:rPr>
      </w:pPr>
    </w:p>
    <w:p w14:paraId="6B1A5F02" w14:textId="62478205" w:rsidR="00D044EC" w:rsidRDefault="00D044EC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Critical path</w:t>
      </w:r>
      <w:r w:rsidR="0051482C" w:rsidRPr="0051482C">
        <w:rPr>
          <w:b/>
          <w:bCs/>
          <w:lang w:bidi="ar-EG"/>
        </w:rPr>
        <w:drawing>
          <wp:inline distT="0" distB="0" distL="0" distR="0" wp14:anchorId="6C53F7B2" wp14:editId="7E332541">
            <wp:extent cx="6858000" cy="3129280"/>
            <wp:effectExtent l="0" t="0" r="0" b="0"/>
            <wp:docPr id="1600695152" name="Picture 1" descr="A computer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95152" name="Picture 1" descr="A computer diagram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9253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F4D6E82" w14:textId="77777777" w:rsidR="00D044EC" w:rsidRDefault="00D044EC" w:rsidP="00D044EC">
      <w:pPr>
        <w:jc w:val="center"/>
        <w:rPr>
          <w:b/>
          <w:bCs/>
          <w:rtl/>
          <w:lang w:bidi="ar-EG"/>
        </w:rPr>
      </w:pPr>
    </w:p>
    <w:p w14:paraId="0FFF9C3B" w14:textId="77777777" w:rsidR="00D044EC" w:rsidRDefault="00D044EC" w:rsidP="00D044EC">
      <w:pPr>
        <w:tabs>
          <w:tab w:val="center" w:pos="5400"/>
          <w:tab w:val="left" w:pos="9105"/>
        </w:tabs>
        <w:rPr>
          <w:b/>
          <w:bCs/>
          <w:lang w:bidi="ar-EG"/>
        </w:rPr>
      </w:pPr>
      <w:r>
        <w:rPr>
          <w:b/>
          <w:bCs/>
          <w:lang w:bidi="ar-EG"/>
        </w:rPr>
        <w:tab/>
      </w:r>
    </w:p>
    <w:p w14:paraId="4F4AEF95" w14:textId="77777777" w:rsidR="00D044EC" w:rsidRDefault="00D044EC" w:rsidP="00D044EC">
      <w:pPr>
        <w:tabs>
          <w:tab w:val="center" w:pos="5400"/>
          <w:tab w:val="left" w:pos="9105"/>
        </w:tabs>
        <w:rPr>
          <w:b/>
          <w:bCs/>
          <w:lang w:bidi="ar-EG"/>
        </w:rPr>
      </w:pPr>
    </w:p>
    <w:p w14:paraId="155A56FC" w14:textId="77777777" w:rsidR="00D044EC" w:rsidRDefault="00D044EC" w:rsidP="00D044EC">
      <w:pPr>
        <w:tabs>
          <w:tab w:val="center" w:pos="5400"/>
          <w:tab w:val="left" w:pos="9105"/>
        </w:tabs>
        <w:rPr>
          <w:b/>
          <w:bCs/>
          <w:lang w:bidi="ar-EG"/>
        </w:rPr>
      </w:pPr>
    </w:p>
    <w:p w14:paraId="198C97F3" w14:textId="77777777" w:rsidR="00D044EC" w:rsidRDefault="00D044EC" w:rsidP="00D044EC">
      <w:pPr>
        <w:tabs>
          <w:tab w:val="center" w:pos="5400"/>
          <w:tab w:val="left" w:pos="9105"/>
        </w:tabs>
        <w:rPr>
          <w:b/>
          <w:bCs/>
          <w:lang w:bidi="ar-EG"/>
        </w:rPr>
      </w:pPr>
    </w:p>
    <w:p w14:paraId="2752D7C9" w14:textId="4B88A623" w:rsidR="00D044EC" w:rsidRDefault="00D044EC" w:rsidP="00D044EC">
      <w:pPr>
        <w:tabs>
          <w:tab w:val="center" w:pos="5400"/>
          <w:tab w:val="left" w:pos="9105"/>
        </w:tabs>
        <w:rPr>
          <w:b/>
          <w:bCs/>
          <w:rtl/>
          <w:lang w:bidi="ar-EG"/>
        </w:rPr>
      </w:pPr>
      <w:r>
        <w:rPr>
          <w:b/>
          <w:bCs/>
          <w:lang w:bidi="ar-EG"/>
        </w:rPr>
        <w:lastRenderedPageBreak/>
        <w:tab/>
        <w:t>Implementation:</w:t>
      </w:r>
      <w:r>
        <w:rPr>
          <w:b/>
          <w:bCs/>
          <w:lang w:bidi="ar-EG"/>
        </w:rPr>
        <w:tab/>
      </w:r>
      <w:r>
        <w:rPr>
          <w:b/>
          <w:bCs/>
          <w:lang w:bidi="ar-EG"/>
        </w:rPr>
        <w:br/>
      </w:r>
      <w:r w:rsidRPr="00D044EC">
        <w:rPr>
          <w:b/>
          <w:bCs/>
          <w:lang w:bidi="ar-EG"/>
        </w:rPr>
        <w:drawing>
          <wp:inline distT="0" distB="0" distL="0" distR="0" wp14:anchorId="798FF49D" wp14:editId="7DC5B783">
            <wp:extent cx="6858000" cy="1920240"/>
            <wp:effectExtent l="0" t="0" r="0" b="3810"/>
            <wp:docPr id="10760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0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bidi="ar-EG"/>
        </w:rPr>
        <w:br/>
      </w:r>
      <w:r w:rsidRPr="00D044EC">
        <w:rPr>
          <w:b/>
          <w:bCs/>
          <w:lang w:bidi="ar-EG"/>
        </w:rPr>
        <w:drawing>
          <wp:inline distT="0" distB="0" distL="0" distR="0" wp14:anchorId="4529A221" wp14:editId="28225FC9">
            <wp:extent cx="6858000" cy="959485"/>
            <wp:effectExtent l="0" t="0" r="0" b="0"/>
            <wp:docPr id="58212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26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0ECD" w14:textId="77777777" w:rsidR="00D044EC" w:rsidRDefault="00D044EC" w:rsidP="00D044EC">
      <w:pPr>
        <w:jc w:val="center"/>
        <w:rPr>
          <w:b/>
          <w:bCs/>
          <w:rtl/>
          <w:lang w:bidi="ar-EG"/>
        </w:rPr>
      </w:pPr>
    </w:p>
    <w:p w14:paraId="302BD6D8" w14:textId="302CEFD2" w:rsidR="00D044EC" w:rsidRDefault="00D044EC" w:rsidP="00D044EC">
      <w:pPr>
        <w:jc w:val="center"/>
        <w:rPr>
          <w:b/>
          <w:bCs/>
          <w:rtl/>
          <w:lang w:bidi="ar-EG"/>
        </w:rPr>
      </w:pPr>
      <w:r w:rsidRPr="00D044EC">
        <w:rPr>
          <w:b/>
          <w:bCs/>
          <w:lang w:bidi="ar-EG"/>
        </w:rPr>
        <w:drawing>
          <wp:inline distT="0" distB="0" distL="0" distR="0" wp14:anchorId="714D6B12" wp14:editId="7A7A1EA0">
            <wp:extent cx="6858000" cy="2447290"/>
            <wp:effectExtent l="0" t="0" r="0" b="0"/>
            <wp:docPr id="5891073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07306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CD5D" w14:textId="77777777" w:rsidR="00D044EC" w:rsidRDefault="00D044EC" w:rsidP="00D044EC">
      <w:pPr>
        <w:jc w:val="center"/>
        <w:rPr>
          <w:b/>
          <w:bCs/>
          <w:rtl/>
          <w:lang w:bidi="ar-EG"/>
        </w:rPr>
      </w:pPr>
    </w:p>
    <w:p w14:paraId="651131D4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2B0EC7E8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A9C9B5C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0E4BFCE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BFE58A4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10DBFC8B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1D372637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0EC3BE37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6995DF43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47A80912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45EC959E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214EE501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1A2753BA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7CD0AF83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6D743E76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02D2F7FC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3CA6EF5C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17C82B03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6E83FA2B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0DE65667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466B7917" w14:textId="77777777" w:rsidR="00D044EC" w:rsidRDefault="00D044EC" w:rsidP="00D044EC">
      <w:pPr>
        <w:jc w:val="center"/>
        <w:rPr>
          <w:b/>
          <w:bCs/>
          <w:lang w:bidi="ar-EG"/>
        </w:rPr>
      </w:pPr>
    </w:p>
    <w:p w14:paraId="4EC20522" w14:textId="026D8ABC" w:rsidR="00543BDF" w:rsidRDefault="00543BDF" w:rsidP="00543BDF">
      <w:pPr>
        <w:jc w:val="center"/>
        <w:rPr>
          <w:b/>
          <w:bCs/>
          <w:color w:val="FF0000"/>
          <w:sz w:val="36"/>
          <w:szCs w:val="36"/>
          <w:rtl/>
          <w:lang w:bidi="ar-EG"/>
        </w:rPr>
      </w:pPr>
      <w:r w:rsidRPr="00EC5327">
        <w:rPr>
          <w:b/>
          <w:bCs/>
          <w:color w:val="FF0000"/>
          <w:sz w:val="36"/>
          <w:szCs w:val="36"/>
          <w:lang w:bidi="ar-EG"/>
        </w:rPr>
        <w:lastRenderedPageBreak/>
        <w:t>(* fsm_encoding = "</w:t>
      </w:r>
      <w:r w:rsidRPr="00543BDF">
        <w:rPr>
          <w:b/>
          <w:bCs/>
          <w:color w:val="FF0000"/>
          <w:sz w:val="36"/>
          <w:szCs w:val="36"/>
          <w:lang w:bidi="ar-EG"/>
        </w:rPr>
        <w:t>sequential</w:t>
      </w:r>
      <w:r w:rsidRPr="00EC5327">
        <w:rPr>
          <w:b/>
          <w:bCs/>
          <w:color w:val="FF0000"/>
          <w:sz w:val="36"/>
          <w:szCs w:val="36"/>
          <w:lang w:bidi="ar-EG"/>
        </w:rPr>
        <w:t>" *)</w:t>
      </w:r>
    </w:p>
    <w:p w14:paraId="45B02DC0" w14:textId="77777777" w:rsidR="00543BDF" w:rsidRDefault="00543BDF" w:rsidP="00543BDF">
      <w:pPr>
        <w:jc w:val="center"/>
        <w:rPr>
          <w:b/>
          <w:bCs/>
          <w:color w:val="FF0000"/>
          <w:sz w:val="36"/>
          <w:szCs w:val="36"/>
          <w:rtl/>
          <w:lang w:bidi="ar-EG"/>
        </w:rPr>
      </w:pPr>
    </w:p>
    <w:p w14:paraId="041A9701" w14:textId="77777777" w:rsidR="00543BDF" w:rsidRDefault="00543BDF" w:rsidP="00543BDF">
      <w:pPr>
        <w:jc w:val="center"/>
        <w:rPr>
          <w:b/>
          <w:bCs/>
          <w:color w:val="FF0000"/>
          <w:sz w:val="36"/>
          <w:szCs w:val="36"/>
          <w:rtl/>
          <w:lang w:bidi="ar-EG"/>
        </w:rPr>
      </w:pPr>
    </w:p>
    <w:p w14:paraId="59135D2A" w14:textId="77777777" w:rsidR="00543BDF" w:rsidRDefault="00543BDF" w:rsidP="00543BDF">
      <w:pPr>
        <w:jc w:val="center"/>
        <w:rPr>
          <w:b/>
          <w:bCs/>
          <w:color w:val="FF0000"/>
          <w:sz w:val="36"/>
          <w:szCs w:val="36"/>
          <w:rtl/>
          <w:lang w:bidi="ar-EG"/>
        </w:rPr>
      </w:pPr>
    </w:p>
    <w:p w14:paraId="205B6FDB" w14:textId="0EDF9886" w:rsidR="00543BDF" w:rsidRDefault="00543BDF" w:rsidP="00D044EC">
      <w:pPr>
        <w:jc w:val="center"/>
        <w:rPr>
          <w:noProof/>
          <w:rtl/>
        </w:rPr>
      </w:pPr>
      <w:r>
        <w:rPr>
          <w:b/>
          <w:bCs/>
          <w:lang w:bidi="ar-EG"/>
        </w:rPr>
        <w:t>Synthesis Schema:</w:t>
      </w:r>
      <w:r>
        <w:rPr>
          <w:b/>
          <w:bCs/>
          <w:lang w:bidi="ar-EG"/>
        </w:rPr>
        <w:br/>
      </w:r>
      <w:r w:rsidR="0051482C" w:rsidRPr="0051482C">
        <w:rPr>
          <w:noProof/>
        </w:rPr>
        <w:drawing>
          <wp:inline distT="0" distB="0" distL="0" distR="0" wp14:anchorId="32EAFAD6" wp14:editId="11E48781">
            <wp:extent cx="6858000" cy="2924810"/>
            <wp:effectExtent l="0" t="0" r="0" b="8890"/>
            <wp:docPr id="2027080337" name="Picture 1" descr="A green and whit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0337" name="Picture 1" descr="A green and white dia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BDF">
        <w:rPr>
          <w:noProof/>
        </w:rPr>
        <w:t xml:space="preserve"> </w:t>
      </w:r>
    </w:p>
    <w:p w14:paraId="7AB8AD66" w14:textId="77777777" w:rsidR="00543BDF" w:rsidRDefault="00543BDF" w:rsidP="00D044EC">
      <w:pPr>
        <w:jc w:val="center"/>
        <w:rPr>
          <w:noProof/>
          <w:rtl/>
        </w:rPr>
      </w:pPr>
    </w:p>
    <w:p w14:paraId="6A232FCB" w14:textId="77777777" w:rsidR="00543BDF" w:rsidRDefault="00543BDF" w:rsidP="00D044EC">
      <w:pPr>
        <w:jc w:val="center"/>
        <w:rPr>
          <w:noProof/>
          <w:rtl/>
        </w:rPr>
      </w:pPr>
    </w:p>
    <w:p w14:paraId="4B152E7E" w14:textId="164FEDEC" w:rsidR="00543BDF" w:rsidRDefault="00543BDF" w:rsidP="00D044EC">
      <w:pPr>
        <w:jc w:val="center"/>
        <w:rPr>
          <w:noProof/>
        </w:rPr>
      </w:pPr>
      <w:r>
        <w:rPr>
          <w:noProof/>
        </w:rPr>
        <w:t>Encoding report</w:t>
      </w:r>
    </w:p>
    <w:p w14:paraId="165D2AAE" w14:textId="77777777" w:rsidR="00543BDF" w:rsidRDefault="00543BDF" w:rsidP="00D044EC">
      <w:pPr>
        <w:jc w:val="center"/>
        <w:rPr>
          <w:noProof/>
          <w:rtl/>
        </w:rPr>
      </w:pPr>
    </w:p>
    <w:p w14:paraId="46AB3991" w14:textId="06A58147" w:rsidR="00D044EC" w:rsidRDefault="00543BDF" w:rsidP="00D044EC">
      <w:pPr>
        <w:jc w:val="center"/>
        <w:rPr>
          <w:noProof/>
        </w:rPr>
      </w:pPr>
      <w:r w:rsidRPr="00543BDF">
        <w:rPr>
          <w:b/>
          <w:bCs/>
          <w:lang w:bidi="ar-EG"/>
        </w:rPr>
        <w:drawing>
          <wp:inline distT="0" distB="0" distL="0" distR="0" wp14:anchorId="5B733949" wp14:editId="027B113F">
            <wp:extent cx="6858000" cy="1348740"/>
            <wp:effectExtent l="0" t="0" r="0" b="3810"/>
            <wp:docPr id="1844895305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95305" name="Picture 1" descr="A white paper with black text and number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73E1" w14:textId="77777777" w:rsidR="00543BDF" w:rsidRDefault="00543BDF" w:rsidP="00D044EC">
      <w:pPr>
        <w:jc w:val="center"/>
        <w:rPr>
          <w:noProof/>
        </w:rPr>
      </w:pPr>
    </w:p>
    <w:p w14:paraId="77A1F381" w14:textId="77777777" w:rsidR="00543BDF" w:rsidRDefault="00543BDF" w:rsidP="00D044EC">
      <w:pPr>
        <w:jc w:val="center"/>
        <w:rPr>
          <w:noProof/>
        </w:rPr>
      </w:pPr>
    </w:p>
    <w:p w14:paraId="0A6BD2FF" w14:textId="77777777" w:rsidR="00543BDF" w:rsidRDefault="00543BDF" w:rsidP="00D044EC">
      <w:pPr>
        <w:jc w:val="center"/>
        <w:rPr>
          <w:noProof/>
        </w:rPr>
      </w:pPr>
    </w:p>
    <w:p w14:paraId="04511371" w14:textId="77777777" w:rsidR="00543BDF" w:rsidRDefault="00543BDF" w:rsidP="00D044EC">
      <w:pPr>
        <w:jc w:val="center"/>
        <w:rPr>
          <w:noProof/>
        </w:rPr>
      </w:pPr>
    </w:p>
    <w:p w14:paraId="4532C224" w14:textId="77777777" w:rsidR="00543BDF" w:rsidRDefault="00543BDF" w:rsidP="00D044EC">
      <w:pPr>
        <w:jc w:val="center"/>
        <w:rPr>
          <w:noProof/>
        </w:rPr>
      </w:pPr>
    </w:p>
    <w:p w14:paraId="2FF9997D" w14:textId="77777777" w:rsidR="00543BDF" w:rsidRDefault="00543BDF" w:rsidP="00D044EC">
      <w:pPr>
        <w:jc w:val="center"/>
        <w:rPr>
          <w:noProof/>
        </w:rPr>
      </w:pPr>
    </w:p>
    <w:p w14:paraId="398839DE" w14:textId="77777777" w:rsidR="00543BDF" w:rsidRDefault="00543BDF" w:rsidP="00D044EC">
      <w:pPr>
        <w:jc w:val="center"/>
        <w:rPr>
          <w:noProof/>
        </w:rPr>
      </w:pPr>
    </w:p>
    <w:p w14:paraId="18445540" w14:textId="77777777" w:rsidR="00543BDF" w:rsidRDefault="00543BDF" w:rsidP="00D044EC">
      <w:pPr>
        <w:jc w:val="center"/>
        <w:rPr>
          <w:noProof/>
        </w:rPr>
      </w:pPr>
    </w:p>
    <w:p w14:paraId="2C633338" w14:textId="77777777" w:rsidR="00543BDF" w:rsidRDefault="00543BDF" w:rsidP="00D044EC">
      <w:pPr>
        <w:jc w:val="center"/>
        <w:rPr>
          <w:noProof/>
        </w:rPr>
      </w:pPr>
    </w:p>
    <w:p w14:paraId="396D3192" w14:textId="77777777" w:rsidR="00543BDF" w:rsidRDefault="00543BDF" w:rsidP="00D044EC">
      <w:pPr>
        <w:jc w:val="center"/>
        <w:rPr>
          <w:noProof/>
        </w:rPr>
      </w:pPr>
    </w:p>
    <w:p w14:paraId="5FDAE539" w14:textId="77777777" w:rsidR="00543BDF" w:rsidRDefault="00543BDF" w:rsidP="00D044EC">
      <w:pPr>
        <w:jc w:val="center"/>
        <w:rPr>
          <w:noProof/>
        </w:rPr>
      </w:pPr>
    </w:p>
    <w:p w14:paraId="5768F0A2" w14:textId="77777777" w:rsidR="00543BDF" w:rsidRDefault="00543BDF" w:rsidP="00D044EC">
      <w:pPr>
        <w:jc w:val="center"/>
        <w:rPr>
          <w:noProof/>
        </w:rPr>
      </w:pPr>
    </w:p>
    <w:p w14:paraId="283FC236" w14:textId="298C8623" w:rsidR="00543BDF" w:rsidRDefault="00543BDF" w:rsidP="00D044EC">
      <w:pPr>
        <w:jc w:val="center"/>
        <w:rPr>
          <w:noProof/>
        </w:rPr>
      </w:pPr>
      <w:r>
        <w:rPr>
          <w:noProof/>
        </w:rPr>
        <w:t>Timing report:</w:t>
      </w:r>
    </w:p>
    <w:p w14:paraId="754C2C80" w14:textId="77777777" w:rsidR="00543BDF" w:rsidRDefault="00543BDF" w:rsidP="00D044EC">
      <w:pPr>
        <w:jc w:val="center"/>
        <w:rPr>
          <w:noProof/>
          <w:rtl/>
        </w:rPr>
      </w:pPr>
    </w:p>
    <w:p w14:paraId="6589D20D" w14:textId="77777777" w:rsidR="00543BDF" w:rsidRDefault="00543BDF" w:rsidP="00D044EC">
      <w:pPr>
        <w:jc w:val="center"/>
        <w:rPr>
          <w:noProof/>
        </w:rPr>
      </w:pPr>
      <w:r w:rsidRPr="00543BDF">
        <w:rPr>
          <w:b/>
          <w:bCs/>
          <w:lang w:bidi="ar-EG"/>
        </w:rPr>
        <w:lastRenderedPageBreak/>
        <w:drawing>
          <wp:inline distT="0" distB="0" distL="0" distR="0" wp14:anchorId="4A69DFB6" wp14:editId="630903B1">
            <wp:extent cx="6858000" cy="1060450"/>
            <wp:effectExtent l="0" t="0" r="0" b="6350"/>
            <wp:docPr id="1147304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0475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BDF">
        <w:rPr>
          <w:noProof/>
        </w:rPr>
        <w:t xml:space="preserve"> </w:t>
      </w:r>
    </w:p>
    <w:p w14:paraId="4A7D334D" w14:textId="77777777" w:rsidR="00543BDF" w:rsidRDefault="00543BDF" w:rsidP="00D044EC">
      <w:pPr>
        <w:jc w:val="center"/>
        <w:rPr>
          <w:noProof/>
        </w:rPr>
      </w:pPr>
    </w:p>
    <w:p w14:paraId="0A717672" w14:textId="77777777" w:rsidR="00543BDF" w:rsidRDefault="00543BDF" w:rsidP="00D044EC">
      <w:pPr>
        <w:jc w:val="center"/>
        <w:rPr>
          <w:noProof/>
        </w:rPr>
      </w:pPr>
    </w:p>
    <w:p w14:paraId="3A23BD85" w14:textId="79B5B862" w:rsidR="00543BDF" w:rsidRDefault="0051482C" w:rsidP="00D044EC">
      <w:pPr>
        <w:jc w:val="center"/>
        <w:rPr>
          <w:b/>
          <w:bCs/>
          <w:lang w:bidi="ar-EG"/>
        </w:rPr>
      </w:pPr>
      <w:r w:rsidRPr="0051482C">
        <w:rPr>
          <w:b/>
          <w:bCs/>
          <w:lang w:bidi="ar-EG"/>
        </w:rPr>
        <w:drawing>
          <wp:inline distT="0" distB="0" distL="0" distR="0" wp14:anchorId="4B6F7FF0" wp14:editId="735E60F4">
            <wp:extent cx="6858000" cy="2686050"/>
            <wp:effectExtent l="0" t="0" r="0" b="0"/>
            <wp:docPr id="27805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42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F73" w14:textId="77777777" w:rsidR="00543BDF" w:rsidRDefault="00543BDF" w:rsidP="00D044EC">
      <w:pPr>
        <w:jc w:val="center"/>
        <w:rPr>
          <w:b/>
          <w:bCs/>
          <w:lang w:bidi="ar-EG"/>
        </w:rPr>
      </w:pPr>
    </w:p>
    <w:p w14:paraId="3D70DD35" w14:textId="77777777" w:rsidR="00543BDF" w:rsidRDefault="00543BDF" w:rsidP="00D044EC">
      <w:pPr>
        <w:jc w:val="center"/>
        <w:rPr>
          <w:b/>
          <w:bCs/>
          <w:rtl/>
          <w:lang w:bidi="ar-EG"/>
        </w:rPr>
      </w:pPr>
    </w:p>
    <w:p w14:paraId="556C3FB2" w14:textId="2F0CD8B2" w:rsidR="003A214D" w:rsidRDefault="003A214D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Implementation</w:t>
      </w:r>
      <w:r>
        <w:rPr>
          <w:b/>
          <w:bCs/>
          <w:lang w:bidi="ar-EG"/>
        </w:rPr>
        <w:br/>
      </w:r>
      <w:r>
        <w:rPr>
          <w:b/>
          <w:bCs/>
          <w:lang w:bidi="ar-EG"/>
        </w:rPr>
        <w:br/>
      </w:r>
      <w:r w:rsidRPr="003A214D">
        <w:rPr>
          <w:b/>
          <w:bCs/>
          <w:lang w:bidi="ar-EG"/>
        </w:rPr>
        <w:drawing>
          <wp:inline distT="0" distB="0" distL="0" distR="0" wp14:anchorId="1AE1E9E7" wp14:editId="3868485E">
            <wp:extent cx="6858000" cy="1690370"/>
            <wp:effectExtent l="0" t="0" r="0" b="5080"/>
            <wp:docPr id="1982082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8223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D126" w14:textId="61C0ABEF" w:rsidR="003A214D" w:rsidRDefault="003A214D" w:rsidP="00D044EC">
      <w:pPr>
        <w:jc w:val="center"/>
        <w:rPr>
          <w:b/>
          <w:bCs/>
          <w:rtl/>
          <w:lang w:bidi="ar-EG"/>
        </w:rPr>
      </w:pPr>
      <w:r w:rsidRPr="003A214D">
        <w:rPr>
          <w:b/>
          <w:bCs/>
          <w:lang w:bidi="ar-EG"/>
        </w:rPr>
        <w:drawing>
          <wp:inline distT="0" distB="0" distL="0" distR="0" wp14:anchorId="3790D85A" wp14:editId="3605F81F">
            <wp:extent cx="6858000" cy="1388110"/>
            <wp:effectExtent l="0" t="0" r="0" b="2540"/>
            <wp:docPr id="918763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6313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F8B6" w14:textId="133BD2DA" w:rsidR="003A214D" w:rsidRDefault="003A214D" w:rsidP="00D044EC">
      <w:pPr>
        <w:jc w:val="center"/>
        <w:rPr>
          <w:b/>
          <w:bCs/>
          <w:rtl/>
          <w:lang w:bidi="ar-EG"/>
        </w:rPr>
      </w:pPr>
      <w:r w:rsidRPr="003A214D">
        <w:rPr>
          <w:b/>
          <w:bCs/>
          <w:lang w:bidi="ar-EG"/>
        </w:rPr>
        <w:lastRenderedPageBreak/>
        <w:drawing>
          <wp:inline distT="0" distB="0" distL="0" distR="0" wp14:anchorId="7914AAFE" wp14:editId="67635D33">
            <wp:extent cx="6858000" cy="3525520"/>
            <wp:effectExtent l="0" t="0" r="0" b="0"/>
            <wp:docPr id="706866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687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8C7B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13EC6A60" w14:textId="77777777" w:rsidR="003A214D" w:rsidRDefault="003A214D" w:rsidP="00D044EC">
      <w:pPr>
        <w:pBdr>
          <w:bottom w:val="single" w:sz="6" w:space="1" w:color="auto"/>
        </w:pBdr>
        <w:jc w:val="center"/>
        <w:rPr>
          <w:b/>
          <w:bCs/>
          <w:rtl/>
          <w:lang w:bidi="ar-EG"/>
        </w:rPr>
      </w:pPr>
    </w:p>
    <w:p w14:paraId="2E7F4FAB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1A7B984E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3B898A63" w14:textId="18F32DAA" w:rsidR="003A214D" w:rsidRDefault="003A214D" w:rsidP="003A214D">
      <w:pPr>
        <w:jc w:val="center"/>
        <w:rPr>
          <w:b/>
          <w:bCs/>
          <w:color w:val="FF0000"/>
          <w:sz w:val="36"/>
          <w:szCs w:val="36"/>
          <w:rtl/>
          <w:lang w:bidi="ar-EG"/>
        </w:rPr>
      </w:pPr>
      <w:r w:rsidRPr="00EC5327">
        <w:rPr>
          <w:b/>
          <w:bCs/>
          <w:color w:val="FF0000"/>
          <w:sz w:val="36"/>
          <w:szCs w:val="36"/>
          <w:lang w:bidi="ar-EG"/>
        </w:rPr>
        <w:t>(* fsm_encoding = "</w:t>
      </w:r>
      <w:proofErr w:type="spellStart"/>
      <w:r w:rsidRPr="003A214D">
        <w:rPr>
          <w:b/>
          <w:bCs/>
          <w:color w:val="FF0000"/>
          <w:sz w:val="36"/>
          <w:szCs w:val="36"/>
          <w:lang w:bidi="ar-EG"/>
        </w:rPr>
        <w:t>johnson</w:t>
      </w:r>
      <w:proofErr w:type="spellEnd"/>
      <w:r w:rsidRPr="00EC5327">
        <w:rPr>
          <w:b/>
          <w:bCs/>
          <w:color w:val="FF0000"/>
          <w:sz w:val="36"/>
          <w:szCs w:val="36"/>
          <w:lang w:bidi="ar-EG"/>
        </w:rPr>
        <w:t>" *)</w:t>
      </w:r>
    </w:p>
    <w:p w14:paraId="075AA571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5880F2A9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63056DE3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053BCC96" w14:textId="77777777" w:rsidR="003A214D" w:rsidRDefault="003A214D" w:rsidP="00D044EC">
      <w:pPr>
        <w:jc w:val="center"/>
        <w:rPr>
          <w:b/>
          <w:bCs/>
          <w:rtl/>
          <w:lang w:bidi="ar-EG"/>
        </w:rPr>
      </w:pPr>
    </w:p>
    <w:p w14:paraId="31960339" w14:textId="2DA72C80" w:rsidR="003A214D" w:rsidRDefault="003A214D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Synthesis schema</w:t>
      </w:r>
    </w:p>
    <w:p w14:paraId="06187113" w14:textId="21D16B07" w:rsidR="003A214D" w:rsidRDefault="003A214D" w:rsidP="00D044EC">
      <w:pPr>
        <w:jc w:val="center"/>
        <w:rPr>
          <w:b/>
          <w:bCs/>
          <w:lang w:bidi="ar-EG"/>
        </w:rPr>
      </w:pPr>
      <w:r w:rsidRPr="003A214D">
        <w:rPr>
          <w:b/>
          <w:bCs/>
          <w:lang w:bidi="ar-EG"/>
        </w:rPr>
        <w:drawing>
          <wp:inline distT="0" distB="0" distL="0" distR="0" wp14:anchorId="7A03AB14" wp14:editId="12FA5FEB">
            <wp:extent cx="6858000" cy="3061970"/>
            <wp:effectExtent l="0" t="0" r="0" b="5080"/>
            <wp:docPr id="1943762691" name="Picture 1" descr="A computer drawing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2691" name="Picture 1" descr="A computer drawing of a circuit board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9083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1098D0A8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20C4FBDE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3B4A7FC3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05C6AC9D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5F6BED74" w14:textId="77777777" w:rsidR="003A214D" w:rsidRDefault="003A214D" w:rsidP="00D044EC">
      <w:pPr>
        <w:jc w:val="center"/>
        <w:rPr>
          <w:b/>
          <w:bCs/>
          <w:lang w:bidi="ar-EG"/>
        </w:rPr>
      </w:pPr>
    </w:p>
    <w:p w14:paraId="60FBD7F4" w14:textId="058CD54E" w:rsidR="003A214D" w:rsidRDefault="003A214D" w:rsidP="00D044EC">
      <w:pPr>
        <w:jc w:val="center"/>
        <w:rPr>
          <w:b/>
          <w:bCs/>
          <w:rtl/>
          <w:lang w:bidi="ar-EG"/>
        </w:rPr>
      </w:pPr>
      <w:r>
        <w:rPr>
          <w:b/>
          <w:bCs/>
          <w:lang w:bidi="ar-EG"/>
        </w:rPr>
        <w:lastRenderedPageBreak/>
        <w:t>Encoding Report:</w:t>
      </w:r>
      <w:r>
        <w:rPr>
          <w:b/>
          <w:bCs/>
          <w:lang w:bidi="ar-EG"/>
        </w:rPr>
        <w:br/>
      </w:r>
      <w:r w:rsidRPr="003A214D">
        <w:rPr>
          <w:b/>
          <w:bCs/>
          <w:lang w:bidi="ar-EG"/>
        </w:rPr>
        <w:drawing>
          <wp:inline distT="0" distB="0" distL="0" distR="0" wp14:anchorId="06DFB35B" wp14:editId="0538BBB7">
            <wp:extent cx="6858000" cy="1435735"/>
            <wp:effectExtent l="0" t="0" r="0" b="0"/>
            <wp:docPr id="187591206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12062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F7FE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565198AD" w14:textId="586BE26B" w:rsidR="006A6221" w:rsidRDefault="006A6221" w:rsidP="00D044EC">
      <w:pPr>
        <w:jc w:val="center"/>
        <w:rPr>
          <w:rFonts w:hint="cs"/>
          <w:b/>
          <w:bCs/>
          <w:rtl/>
          <w:lang w:bidi="ar-EG"/>
        </w:rPr>
      </w:pPr>
      <w:r>
        <w:rPr>
          <w:b/>
          <w:bCs/>
          <w:lang w:bidi="ar-EG"/>
        </w:rPr>
        <w:t xml:space="preserve">Timing report </w:t>
      </w:r>
    </w:p>
    <w:p w14:paraId="620F6F96" w14:textId="5C6E7D97" w:rsidR="003A214D" w:rsidRDefault="006A6221" w:rsidP="00D044EC">
      <w:pPr>
        <w:jc w:val="center"/>
        <w:rPr>
          <w:b/>
          <w:bCs/>
          <w:rtl/>
          <w:lang w:bidi="ar-EG"/>
        </w:rPr>
      </w:pPr>
      <w:r w:rsidRPr="006A6221">
        <w:rPr>
          <w:b/>
          <w:bCs/>
          <w:lang w:bidi="ar-EG"/>
        </w:rPr>
        <w:drawing>
          <wp:inline distT="0" distB="0" distL="0" distR="0" wp14:anchorId="15D4FCB9" wp14:editId="7F2A9837">
            <wp:extent cx="6858000" cy="880745"/>
            <wp:effectExtent l="0" t="0" r="0" b="0"/>
            <wp:docPr id="1966460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029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1F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066CB044" w14:textId="1AE15CB8" w:rsidR="006A6221" w:rsidRDefault="006A6221" w:rsidP="00D044EC">
      <w:pPr>
        <w:jc w:val="center"/>
        <w:rPr>
          <w:b/>
          <w:bCs/>
          <w:rtl/>
          <w:lang w:bidi="ar-EG"/>
        </w:rPr>
      </w:pPr>
      <w:r w:rsidRPr="006A6221">
        <w:rPr>
          <w:b/>
          <w:bCs/>
          <w:lang w:bidi="ar-EG"/>
        </w:rPr>
        <w:drawing>
          <wp:inline distT="0" distB="0" distL="0" distR="0" wp14:anchorId="52AEB88A" wp14:editId="14195F14">
            <wp:extent cx="6858000" cy="3544570"/>
            <wp:effectExtent l="0" t="0" r="0" b="0"/>
            <wp:docPr id="16523744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443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B37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4DE41FFB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2C06E122" w14:textId="77777777" w:rsidR="006A6221" w:rsidRDefault="006A6221" w:rsidP="00D044EC">
      <w:pPr>
        <w:jc w:val="center"/>
        <w:rPr>
          <w:b/>
          <w:bCs/>
          <w:lang w:bidi="ar-EG"/>
        </w:rPr>
      </w:pPr>
    </w:p>
    <w:p w14:paraId="58180200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1B262939" w14:textId="3C375CCF" w:rsidR="006A6221" w:rsidRDefault="006A6221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Implementation</w:t>
      </w:r>
    </w:p>
    <w:p w14:paraId="4853269B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3DAE5F3F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4B661475" w14:textId="77BB1EF0" w:rsidR="006A6221" w:rsidRDefault="006A6221" w:rsidP="00D044EC">
      <w:pPr>
        <w:jc w:val="center"/>
        <w:rPr>
          <w:b/>
          <w:bCs/>
          <w:rtl/>
          <w:lang w:bidi="ar-EG"/>
        </w:rPr>
      </w:pPr>
      <w:r w:rsidRPr="006A6221">
        <w:rPr>
          <w:b/>
          <w:bCs/>
          <w:lang w:bidi="ar-EG"/>
        </w:rPr>
        <w:drawing>
          <wp:inline distT="0" distB="0" distL="0" distR="0" wp14:anchorId="609EC2A4" wp14:editId="6FA2BBB8">
            <wp:extent cx="6858000" cy="1798320"/>
            <wp:effectExtent l="0" t="0" r="0" b="0"/>
            <wp:docPr id="20651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340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D51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22382E79" w14:textId="00567192" w:rsidR="006A6221" w:rsidRDefault="006A6221" w:rsidP="00D044EC">
      <w:pPr>
        <w:jc w:val="center"/>
        <w:rPr>
          <w:b/>
          <w:bCs/>
          <w:rtl/>
          <w:lang w:bidi="ar-EG"/>
        </w:rPr>
      </w:pPr>
      <w:r w:rsidRPr="006A6221">
        <w:rPr>
          <w:b/>
          <w:bCs/>
          <w:lang w:bidi="ar-EG"/>
        </w:rPr>
        <w:drawing>
          <wp:inline distT="0" distB="0" distL="0" distR="0" wp14:anchorId="6276878A" wp14:editId="1FEF0DB7">
            <wp:extent cx="6858000" cy="875665"/>
            <wp:effectExtent l="0" t="0" r="0" b="635"/>
            <wp:docPr id="222676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7603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221">
        <w:rPr>
          <w:b/>
          <w:bCs/>
          <w:lang w:bidi="ar-EG"/>
        </w:rPr>
        <w:drawing>
          <wp:inline distT="0" distB="0" distL="0" distR="0" wp14:anchorId="0F4F9BE6" wp14:editId="5B941C86">
            <wp:extent cx="4246535" cy="3986211"/>
            <wp:effectExtent l="0" t="0" r="1905" b="0"/>
            <wp:docPr id="549987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8792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8639" cy="39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FC0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37D55F1C" w14:textId="177E4D43" w:rsidR="006A6221" w:rsidRDefault="006A6221" w:rsidP="00D044EC">
      <w:pPr>
        <w:pBdr>
          <w:top w:val="single" w:sz="6" w:space="1" w:color="auto"/>
          <w:bottom w:val="single" w:sz="6" w:space="1" w:color="auto"/>
        </w:pBdr>
        <w:jc w:val="center"/>
        <w:rPr>
          <w:b/>
          <w:bCs/>
          <w:rtl/>
          <w:lang w:bidi="ar-EG"/>
        </w:rPr>
      </w:pPr>
    </w:p>
    <w:p w14:paraId="42AA39F5" w14:textId="2208A6A0" w:rsidR="006A6221" w:rsidRDefault="006A6221" w:rsidP="00D044EC">
      <w:pPr>
        <w:pBdr>
          <w:bottom w:val="single" w:sz="6" w:space="1" w:color="auto"/>
          <w:between w:val="single" w:sz="6" w:space="1" w:color="auto"/>
        </w:pBdr>
        <w:jc w:val="center"/>
        <w:rPr>
          <w:b/>
          <w:bCs/>
          <w:rtl/>
          <w:lang w:bidi="ar-EG"/>
        </w:rPr>
      </w:pPr>
    </w:p>
    <w:p w14:paraId="3E3CF715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05CB1EDA" w14:textId="6E5503A9" w:rsidR="006A6221" w:rsidRDefault="006A6221" w:rsidP="00D044EC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Massages:</w:t>
      </w:r>
      <w:r>
        <w:rPr>
          <w:b/>
          <w:bCs/>
          <w:lang w:bidi="ar-EG"/>
        </w:rPr>
        <w:br/>
      </w:r>
      <w:r>
        <w:rPr>
          <w:rFonts w:hint="cs"/>
          <w:b/>
          <w:bCs/>
          <w:rtl/>
          <w:lang w:bidi="ar-EG"/>
        </w:rPr>
        <w:t xml:space="preserve"> </w:t>
      </w:r>
      <w:r w:rsidRPr="006A6221">
        <w:rPr>
          <w:b/>
          <w:bCs/>
          <w:lang w:bidi="ar-EG"/>
        </w:rPr>
        <w:drawing>
          <wp:inline distT="0" distB="0" distL="0" distR="0" wp14:anchorId="6EA5DE49" wp14:editId="5BC11AF0">
            <wp:extent cx="6858000" cy="1158875"/>
            <wp:effectExtent l="0" t="0" r="0" b="3175"/>
            <wp:docPr id="984781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815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D86" w14:textId="77777777" w:rsidR="006A6221" w:rsidRDefault="006A6221" w:rsidP="00D044EC">
      <w:pPr>
        <w:jc w:val="center"/>
        <w:rPr>
          <w:b/>
          <w:bCs/>
          <w:rtl/>
          <w:lang w:bidi="ar-EG"/>
        </w:rPr>
      </w:pPr>
    </w:p>
    <w:p w14:paraId="0FD2990F" w14:textId="2AB30E3B" w:rsidR="00E2276B" w:rsidRDefault="00E2276B" w:rsidP="00D044EC">
      <w:pPr>
        <w:jc w:val="center"/>
        <w:rPr>
          <w:b/>
          <w:bCs/>
          <w:rtl/>
          <w:lang w:bidi="ar-EG"/>
        </w:rPr>
      </w:pPr>
      <w:r w:rsidRPr="00E2276B">
        <w:rPr>
          <w:b/>
          <w:bCs/>
          <w:lang w:bidi="ar-EG"/>
        </w:rPr>
        <w:drawing>
          <wp:inline distT="0" distB="0" distL="0" distR="0" wp14:anchorId="3235B524" wp14:editId="5172F966">
            <wp:extent cx="2324424" cy="333422"/>
            <wp:effectExtent l="0" t="0" r="0" b="9525"/>
            <wp:docPr id="76287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750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FEE6" w14:textId="77777777" w:rsidR="00E2276B" w:rsidRDefault="00E2276B" w:rsidP="00D044EC">
      <w:pPr>
        <w:jc w:val="center"/>
        <w:rPr>
          <w:b/>
          <w:bCs/>
          <w:rtl/>
          <w:lang w:bidi="ar-EG"/>
        </w:rPr>
      </w:pPr>
    </w:p>
    <w:p w14:paraId="1E659974" w14:textId="7663E04B" w:rsidR="00E2276B" w:rsidRDefault="00E40358" w:rsidP="00D044EC">
      <w:pPr>
        <w:jc w:val="center"/>
        <w:rPr>
          <w:b/>
          <w:bCs/>
          <w:rtl/>
          <w:lang w:bidi="ar-EG"/>
        </w:rPr>
      </w:pPr>
      <w:r w:rsidRPr="00E40358">
        <w:rPr>
          <w:b/>
          <w:bCs/>
          <w:lang w:bidi="ar-EG"/>
        </w:rPr>
        <w:drawing>
          <wp:inline distT="0" distB="0" distL="0" distR="0" wp14:anchorId="70A0A2D7" wp14:editId="1A363A93">
            <wp:extent cx="4757979" cy="1496560"/>
            <wp:effectExtent l="0" t="0" r="5080" b="8890"/>
            <wp:docPr id="17952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6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879" cy="15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3CC0" w14:textId="77777777" w:rsidR="00E40358" w:rsidRPr="00EC5327" w:rsidRDefault="00E40358" w:rsidP="00D044EC">
      <w:pPr>
        <w:jc w:val="center"/>
        <w:rPr>
          <w:rFonts w:hint="cs"/>
          <w:b/>
          <w:bCs/>
          <w:rtl/>
          <w:lang w:bidi="ar-EG"/>
        </w:rPr>
      </w:pPr>
    </w:p>
    <w:sectPr w:rsidR="00E40358" w:rsidRPr="00EC5327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9E9F9D" w14:textId="77777777" w:rsidR="00602095" w:rsidRDefault="00602095" w:rsidP="00E74B29">
      <w:r>
        <w:separator/>
      </w:r>
    </w:p>
  </w:endnote>
  <w:endnote w:type="continuationSeparator" w:id="0">
    <w:p w14:paraId="418D85D1" w14:textId="77777777" w:rsidR="00602095" w:rsidRDefault="0060209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C122B2" w14:textId="77777777" w:rsidR="00602095" w:rsidRDefault="00602095" w:rsidP="00E74B29">
      <w:r>
        <w:separator/>
      </w:r>
    </w:p>
  </w:footnote>
  <w:footnote w:type="continuationSeparator" w:id="0">
    <w:p w14:paraId="59DE74E4" w14:textId="77777777" w:rsidR="00602095" w:rsidRDefault="0060209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101"/>
    <w:rsid w:val="00086FA5"/>
    <w:rsid w:val="000E4641"/>
    <w:rsid w:val="00151F66"/>
    <w:rsid w:val="00177F8D"/>
    <w:rsid w:val="00185F4A"/>
    <w:rsid w:val="001E097E"/>
    <w:rsid w:val="001F4B42"/>
    <w:rsid w:val="002D2200"/>
    <w:rsid w:val="003935BC"/>
    <w:rsid w:val="003A214D"/>
    <w:rsid w:val="003E6101"/>
    <w:rsid w:val="0040564B"/>
    <w:rsid w:val="004336CA"/>
    <w:rsid w:val="0048120C"/>
    <w:rsid w:val="004909D9"/>
    <w:rsid w:val="004970FF"/>
    <w:rsid w:val="004C5781"/>
    <w:rsid w:val="004F3B66"/>
    <w:rsid w:val="0051482C"/>
    <w:rsid w:val="00521481"/>
    <w:rsid w:val="005305BE"/>
    <w:rsid w:val="00543BDF"/>
    <w:rsid w:val="00575CAF"/>
    <w:rsid w:val="005E598B"/>
    <w:rsid w:val="00602095"/>
    <w:rsid w:val="00665110"/>
    <w:rsid w:val="006709F1"/>
    <w:rsid w:val="006A6221"/>
    <w:rsid w:val="006C60E6"/>
    <w:rsid w:val="00767737"/>
    <w:rsid w:val="007E7573"/>
    <w:rsid w:val="00837914"/>
    <w:rsid w:val="00874FE7"/>
    <w:rsid w:val="008D2021"/>
    <w:rsid w:val="00952F7D"/>
    <w:rsid w:val="00962554"/>
    <w:rsid w:val="009A38BA"/>
    <w:rsid w:val="00A61A31"/>
    <w:rsid w:val="00B43E11"/>
    <w:rsid w:val="00BC1E80"/>
    <w:rsid w:val="00BE53A3"/>
    <w:rsid w:val="00D044EC"/>
    <w:rsid w:val="00D43125"/>
    <w:rsid w:val="00D66A3A"/>
    <w:rsid w:val="00DF198B"/>
    <w:rsid w:val="00DF3168"/>
    <w:rsid w:val="00E2276B"/>
    <w:rsid w:val="00E40358"/>
    <w:rsid w:val="00E74B29"/>
    <w:rsid w:val="00EB7C2B"/>
    <w:rsid w:val="00EC5327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9C6CE7"/>
  <w15:chartTrackingRefBased/>
  <w15:docId w15:val="{B15A45F3-7E24-416B-9F02-302B5AFF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A214D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4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7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9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8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BDOU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966DF3-4B3E-4E5F-AAF5-F152119C119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382</TotalTime>
  <Pages>17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ABDOU</dc:creator>
  <cp:keywords/>
  <dc:description/>
  <cp:lastModifiedBy>AbdelrahmanAhmedSayed</cp:lastModifiedBy>
  <cp:revision>1</cp:revision>
  <dcterms:created xsi:type="dcterms:W3CDTF">2025-03-15T15:55:00Z</dcterms:created>
  <dcterms:modified xsi:type="dcterms:W3CDTF">2025-03-15T22:18:00Z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